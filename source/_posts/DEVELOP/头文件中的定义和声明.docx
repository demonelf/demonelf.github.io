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B31302" w:rsidRDefault="00B31302" w:rsidP="00B31302">
          <w:pPr>
            <w:pStyle w:val="PublishStatus"/>
          </w:pPr>
          <w:r>
            <w:t>此文章已于</w:t>
          </w:r>
          <w:r>
            <w:t xml:space="preserve"> 14:45:53 2016/6/12 </w:t>
          </w:r>
          <w:r>
            <w:t>重新发布到</w:t>
          </w:r>
          <w:r>
            <w:t xml:space="preserve"> MADHEX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C46A3" w:rsidRDefault="00B31302">
              <w:pPr>
                <w:pStyle w:val="Publishwithline"/>
              </w:pPr>
              <w:r>
                <w:rPr>
                  <w:rFonts w:hint="eastAsia"/>
                </w:rPr>
                <w:t>头文件中的定义和声明</w:t>
              </w:r>
            </w:p>
          </w:sdtContent>
        </w:sdt>
        <w:p w:rsidR="005C46A3" w:rsidRDefault="005C46A3">
          <w:pPr>
            <w:pStyle w:val="underline"/>
          </w:pPr>
        </w:p>
        <w:p w:rsidR="005C46A3" w:rsidRDefault="00877DDC">
          <w:pPr>
            <w:pStyle w:val="PadderBetweenControlandBody"/>
          </w:pPr>
        </w:p>
      </w:sdtContent>
    </w:sdt>
    <w:p w:rsidR="00B31302" w:rsidRDefault="00B31302">
      <w:pPr>
        <w:rPr>
          <w:rFonts w:ascii="幼圆" w:eastAsia="幼圆"/>
          <w:sz w:val="24"/>
          <w:szCs w:val="24"/>
        </w:rPr>
      </w:pPr>
      <w:bookmarkStart w:id="0" w:name="_GoBack"/>
      <w:bookmarkEnd w:id="0"/>
      <w:r>
        <w:rPr>
          <w:rFonts w:ascii="幼圆" w:eastAsia="幼圆" w:hint="eastAsia"/>
          <w:sz w:val="24"/>
          <w:szCs w:val="24"/>
        </w:rPr>
        <w:t>定义分为变量和类型定义</w:t>
      </w:r>
    </w:p>
    <w:p w:rsidR="00B31302" w:rsidRDefault="00B3130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头文件中最好为变量的声明、类型的定义</w:t>
      </w:r>
    </w:p>
    <w:p w:rsidR="00B31302" w:rsidRDefault="00B3130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例:</w:t>
      </w:r>
    </w:p>
    <w:p w:rsidR="00B31302" w:rsidRPr="00B31302" w:rsidRDefault="00B31302" w:rsidP="00B31302">
      <w:pPr>
        <w:ind w:firstLine="7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1.</w:t>
      </w:r>
      <w:r w:rsidRPr="00B31302">
        <w:rPr>
          <w:rFonts w:ascii="幼圆" w:eastAsia="幼圆" w:hint="eastAsia"/>
          <w:sz w:val="24"/>
          <w:szCs w:val="24"/>
        </w:rPr>
        <w:t>如果只是用到声明，放在.h种就行了；</w:t>
      </w:r>
    </w:p>
    <w:p w:rsidR="00B31302" w:rsidRPr="00B31302" w:rsidRDefault="00B31302" w:rsidP="00B31302">
      <w:pPr>
        <w:ind w:firstLine="7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2.</w:t>
      </w:r>
      <w:r w:rsidRPr="00B31302">
        <w:rPr>
          <w:rFonts w:ascii="幼圆" w:eastAsia="幼圆" w:hint="eastAsia"/>
          <w:sz w:val="24"/>
          <w:szCs w:val="24"/>
        </w:rPr>
        <w:t>如果声明的同时并定义一个全局变量的话，在.h里用extern声明，并在对应的.c里定义。（为了防止重复定义，所以不建议在c文件中定义变量）</w:t>
      </w:r>
    </w:p>
    <w:p w:rsidR="00B31302" w:rsidRPr="00B31302" w:rsidRDefault="00B31302" w:rsidP="00B31302">
      <w:pPr>
        <w:spacing w:line="240" w:lineRule="exact"/>
        <w:ind w:firstLine="7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3.</w:t>
      </w:r>
      <w:r w:rsidRPr="00B31302">
        <w:rPr>
          <w:rFonts w:ascii="幼圆" w:eastAsia="幼圆" w:hint="eastAsia"/>
          <w:sz w:val="24"/>
          <w:szCs w:val="24"/>
        </w:rPr>
        <w:t>结构体是一种类型，定义一种类型最好是在.h定义，这样其他地方想用这个结构体，只需包含此.h</w:t>
      </w:r>
      <w:r>
        <w:rPr>
          <w:rFonts w:ascii="幼圆" w:eastAsia="幼圆" w:hint="eastAsia"/>
          <w:sz w:val="24"/>
          <w:szCs w:val="24"/>
        </w:rPr>
        <w:t>文件即可。</w:t>
      </w:r>
    </w:p>
    <w:sectPr w:rsidR="00B31302" w:rsidRPr="00B3130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31302"/>
    <w:rsid w:val="005C46A3"/>
    <w:rsid w:val="007C1390"/>
    <w:rsid w:val="00877DDC"/>
    <w:rsid w:val="00B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5A0EB-6D57-4D4E-9595-E8E70235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C0C447-2261-4F8F-8E2A-711127456C53}"/>
      </w:docPartPr>
      <w:docPartBody>
        <w:p w:rsidR="00E84CBE" w:rsidRDefault="00E84CBE">
          <w:r w:rsidRPr="009E7CF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08"/>
    <w:rsid w:val="00330CA3"/>
    <w:rsid w:val="008819F6"/>
    <w:rsid w:val="00AF1608"/>
    <w:rsid w:val="00E8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C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头文件中的定义和声明</PostTitle>
  <PostDate>2016-06-12T06:45:46Z</PostDate>
  <PostID>660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3</cp:revision>
  <dcterms:created xsi:type="dcterms:W3CDTF">2016-06-12T06:39:00Z</dcterms:created>
  <dcterms:modified xsi:type="dcterms:W3CDTF">2016-06-12T06:47:00Z</dcterms:modified>
</cp:coreProperties>
</file>