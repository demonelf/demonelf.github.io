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62235C" w:rsidRDefault="009D5832" w:rsidP="009D5832">
          <w:pPr>
            <w:pStyle w:val="PublishStatus"/>
          </w:pPr>
          <w:r>
            <w:t>此文章已于</w:t>
          </w:r>
          <w:r>
            <w:t xml:space="preserve"> 8:54:00 2016/5/18 </w:t>
          </w:r>
          <w:r>
            <w:t>重新发布到</w:t>
          </w:r>
          <w:r>
            <w:t xml:space="preserve"> MADHEX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C919C6" w:rsidRDefault="002F7DCE">
              <w:pPr>
                <w:pStyle w:val="Publishwithline"/>
              </w:pPr>
              <w:r>
                <w:rPr>
                  <w:rFonts w:hint="eastAsia"/>
                </w:rPr>
                <w:t>gentoo+qemu+nfs</w:t>
              </w:r>
              <w:r>
                <w:rPr>
                  <w:rFonts w:hint="eastAsia"/>
                </w:rPr>
                <w:t>模拟</w:t>
              </w:r>
              <w:r>
                <w:rPr>
                  <w:rFonts w:hint="eastAsia"/>
                </w:rPr>
                <w:t>arm</w:t>
              </w:r>
              <w:r>
                <w:rPr>
                  <w:rFonts w:hint="eastAsia"/>
                </w:rPr>
                <w:t>环境</w:t>
              </w:r>
            </w:p>
          </w:sdtContent>
        </w:sdt>
        <w:p w:rsidR="00C919C6" w:rsidRDefault="00C919C6">
          <w:pPr>
            <w:pStyle w:val="underline"/>
          </w:pPr>
        </w:p>
        <w:p w:rsidR="00C919C6" w:rsidRDefault="009D5832">
          <w:pPr>
            <w:pStyle w:val="PadderBetweenControlandBody"/>
          </w:pPr>
        </w:p>
      </w:sdtContent>
    </w:sdt>
    <w:p w:rsidR="002F7DCE" w:rsidRDefault="002F7DCE" w:rsidP="007E766F">
      <w:r>
        <w:rPr>
          <w:noProof/>
        </w:rPr>
        <w:drawing>
          <wp:inline distT="0" distB="0" distL="0" distR="0" wp14:anchorId="489C7E83" wp14:editId="5533A23A">
            <wp:extent cx="7734300" cy="670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CE" w:rsidRDefault="002F7DCE" w:rsidP="007E766F"/>
    <w:p w:rsidR="002F7DCE" w:rsidRPr="009D5832" w:rsidRDefault="002F7DCE" w:rsidP="007E766F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想完全模拟公司交换机的环境还真不容易。</w:t>
      </w:r>
    </w:p>
    <w:p w:rsidR="002F7DCE" w:rsidRPr="009D5832" w:rsidRDefault="002F7DCE" w:rsidP="007E766F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下面给出在gentoo上利用qemu 实现nfs挂载busybox</w:t>
      </w:r>
    </w:p>
    <w:p w:rsidR="002F7DCE" w:rsidRPr="009D5832" w:rsidRDefault="002F7DCE" w:rsidP="007E766F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我尽量给出版本信息，因为不同版本直接是否能成功!</w:t>
      </w:r>
    </w:p>
    <w:p w:rsidR="002F7DCE" w:rsidRPr="009D5832" w:rsidRDefault="002F7DCE" w:rsidP="007E766F">
      <w:pPr>
        <w:rPr>
          <w:rFonts w:ascii="幼圆" w:eastAsia="幼圆" w:hint="eastAsia"/>
          <w:sz w:val="24"/>
          <w:szCs w:val="24"/>
        </w:rPr>
      </w:pP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ARM linux qemu仿真运行环境 (NFS启动)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注:我的gentoo内核是通过genkernel all全配置的，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如果您是自己定制还需看官方手册增加相应的内核配置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1)Host中安装nfs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#</w:t>
      </w:r>
      <w:proofErr w:type="gramStart"/>
      <w:r w:rsidRPr="009D5832">
        <w:rPr>
          <w:rFonts w:ascii="幼圆" w:eastAsia="幼圆" w:hint="eastAsia"/>
          <w:sz w:val="24"/>
          <w:szCs w:val="24"/>
        </w:rPr>
        <w:t>emerge  net</w:t>
      </w:r>
      <w:proofErr w:type="gramEnd"/>
      <w:r w:rsidRPr="009D5832">
        <w:rPr>
          <w:rFonts w:ascii="幼圆" w:eastAsia="幼圆" w:hint="eastAsia"/>
          <w:sz w:val="24"/>
          <w:szCs w:val="24"/>
        </w:rPr>
        <w:t>-fs/nfs-utils -av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 xml:space="preserve">[ebuild   R  </w:t>
      </w:r>
      <w:proofErr w:type="gramStart"/>
      <w:r w:rsidRPr="009D5832">
        <w:rPr>
          <w:rFonts w:ascii="幼圆" w:eastAsia="幼圆" w:hint="eastAsia"/>
          <w:sz w:val="24"/>
          <w:szCs w:val="24"/>
        </w:rPr>
        <w:t xml:space="preserve">  ]</w:t>
      </w:r>
      <w:proofErr w:type="gramEnd"/>
      <w:r w:rsidRPr="009D5832">
        <w:rPr>
          <w:rFonts w:ascii="幼圆" w:eastAsia="幼圆" w:hint="eastAsia"/>
          <w:sz w:val="24"/>
          <w:szCs w:val="24"/>
        </w:rPr>
        <w:t xml:space="preserve"> net-fs/nfs-utils-1.3.1-r5::gentoo  USE="ipv6 libmount nfsidmap nfsv4 tcpd uuid -caps -kerberos -nfsdcld -nfsv41 (-selinux)"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这个版本nfs默认协议是version 3 所以下面启动qemu是注意添加版本信息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2)配置nfs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# mkdir -p /srv/nfs/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编辑/etc/exports文件，增加如下内容: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 xml:space="preserve">/srv/nfs </w:t>
      </w:r>
      <w:r w:rsidRPr="009D5832">
        <w:rPr>
          <w:rFonts w:ascii="幼圆" w:eastAsia="幼圆" w:hint="eastAsia"/>
          <w:sz w:val="24"/>
          <w:szCs w:val="24"/>
        </w:rPr>
        <w:t>192.168.42.0/24(</w:t>
      </w:r>
      <w:proofErr w:type="gramStart"/>
      <w:r w:rsidRPr="009D5832">
        <w:rPr>
          <w:rFonts w:ascii="幼圆" w:eastAsia="幼圆" w:hint="eastAsia"/>
          <w:sz w:val="24"/>
          <w:szCs w:val="24"/>
        </w:rPr>
        <w:t>rw,sync</w:t>
      </w:r>
      <w:proofErr w:type="gramEnd"/>
      <w:r w:rsidRPr="009D5832">
        <w:rPr>
          <w:rFonts w:ascii="幼圆" w:eastAsia="幼圆" w:hint="eastAsia"/>
          <w:sz w:val="24"/>
          <w:szCs w:val="24"/>
        </w:rPr>
        <w:t>,no_root_squash,no_subtree_check)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3</w:t>
      </w:r>
      <w:r w:rsidRPr="009D5832">
        <w:rPr>
          <w:rFonts w:ascii="幼圆" w:eastAsia="幼圆" w:hint="eastAsia"/>
          <w:sz w:val="24"/>
          <w:szCs w:val="24"/>
        </w:rPr>
        <w:t>)把制作的rootfs文件系统的目录拷贝的nfs目录下（以普通用户qinyu身份执行）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# cp -rf ~/mkrtfs/rootfs /srv/nfs/</w:t>
      </w:r>
    </w:p>
    <w:p w:rsidR="0062235C" w:rsidRPr="009D5832" w:rsidRDefault="0062235C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#sudo chmod 777 /srv/nfs</w:t>
      </w:r>
      <w:r w:rsidR="00CD6436" w:rsidRPr="009D5832">
        <w:rPr>
          <w:rFonts w:ascii="幼圆" w:eastAsia="幼圆" w:hint="eastAsia"/>
          <w:sz w:val="24"/>
          <w:szCs w:val="24"/>
        </w:rPr>
        <w:t xml:space="preserve"> -R</w:t>
      </w:r>
    </w:p>
    <w:p w:rsidR="0062235C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 xml:space="preserve"># </w:t>
      </w:r>
      <w:r w:rsidR="0062235C" w:rsidRPr="009D5832">
        <w:rPr>
          <w:rFonts w:ascii="幼圆" w:eastAsia="幼圆" w:hint="eastAsia"/>
          <w:sz w:val="24"/>
          <w:szCs w:val="24"/>
        </w:rPr>
        <w:t xml:space="preserve">sudo </w:t>
      </w:r>
      <w:r w:rsidRPr="009D5832">
        <w:rPr>
          <w:rFonts w:ascii="幼圆" w:eastAsia="幼圆" w:hint="eastAsia"/>
          <w:sz w:val="24"/>
          <w:szCs w:val="24"/>
        </w:rPr>
        <w:t>chown -R qinyu:qinyu /srv/nfs     如果root身份执行，</w:t>
      </w:r>
      <w:proofErr w:type="gramStart"/>
      <w:r w:rsidRPr="009D5832">
        <w:rPr>
          <w:rFonts w:ascii="幼圆" w:eastAsia="幼圆" w:hint="eastAsia"/>
          <w:sz w:val="24"/>
          <w:szCs w:val="24"/>
        </w:rPr>
        <w:t>请修改</w:t>
      </w:r>
      <w:proofErr w:type="gramEnd"/>
      <w:r w:rsidRPr="009D5832">
        <w:rPr>
          <w:rFonts w:ascii="幼圆" w:eastAsia="幼圆" w:hint="eastAsia"/>
          <w:sz w:val="24"/>
          <w:szCs w:val="24"/>
        </w:rPr>
        <w:t>nfs root目录权限</w:t>
      </w:r>
      <w:r w:rsidR="0062235C" w:rsidRPr="009D5832">
        <w:rPr>
          <w:rFonts w:ascii="幼圆" w:eastAsia="幼圆" w:hint="eastAsia"/>
          <w:sz w:val="24"/>
          <w:szCs w:val="24"/>
        </w:rPr>
        <w:t xml:space="preserve"> 我就是用的root 省得麻烦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4)启动nfs-server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#sudo exportfs -av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 xml:space="preserve">#sudo systemctl start </w:t>
      </w:r>
      <w:proofErr w:type="gramStart"/>
      <w:r w:rsidRPr="009D5832">
        <w:rPr>
          <w:rFonts w:ascii="幼圆" w:eastAsia="幼圆" w:hint="eastAsia"/>
          <w:sz w:val="24"/>
          <w:szCs w:val="24"/>
        </w:rPr>
        <w:t>rpcbind.service</w:t>
      </w:r>
      <w:proofErr w:type="gramEnd"/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#sudo systemctl start nfs-</w:t>
      </w:r>
      <w:proofErr w:type="gramStart"/>
      <w:r w:rsidRPr="009D5832">
        <w:rPr>
          <w:rFonts w:ascii="幼圆" w:eastAsia="幼圆" w:hint="eastAsia"/>
          <w:sz w:val="24"/>
          <w:szCs w:val="24"/>
        </w:rPr>
        <w:t>server.service</w:t>
      </w:r>
      <w:proofErr w:type="gramEnd"/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测试nfs export是否成功（以root身份执行）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# mkdir ~/nfs_test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# mount localhost:/srv/nfs ~/nfs_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# umount ~/nfs_test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5)给qemu添加网卡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sudo emerge sys-apps/usermode-utilities -av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sudo tunctl -u $USER -t tap0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sudo ifconfig tap0 192.168.42.1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</w:p>
    <w:p w:rsidR="002F7DCE" w:rsidRPr="009D5832" w:rsidRDefault="0062235C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6）启动测试</w:t>
      </w:r>
    </w:p>
    <w:p w:rsidR="0062235C" w:rsidRPr="009D5832" w:rsidRDefault="0062235C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添加qemu-ifup文件，内容为：</w:t>
      </w:r>
    </w:p>
    <w:p w:rsidR="0062235C" w:rsidRPr="009D5832" w:rsidRDefault="0062235C" w:rsidP="0062235C">
      <w:pPr>
        <w:rPr>
          <w:rFonts w:ascii="幼圆" w:eastAsia="幼圆" w:hint="eastAsia"/>
          <w:sz w:val="24"/>
          <w:szCs w:val="24"/>
        </w:rPr>
      </w:pPr>
      <w:proofErr w:type="gramStart"/>
      <w:r w:rsidRPr="009D5832">
        <w:rPr>
          <w:rFonts w:ascii="幼圆" w:eastAsia="幼圆" w:hint="eastAsia"/>
          <w:sz w:val="24"/>
          <w:szCs w:val="24"/>
        </w:rPr>
        <w:t>#!/</w:t>
      </w:r>
      <w:proofErr w:type="gramEnd"/>
      <w:r w:rsidRPr="009D5832">
        <w:rPr>
          <w:rFonts w:ascii="幼圆" w:eastAsia="幼圆" w:hint="eastAsia"/>
          <w:sz w:val="24"/>
          <w:szCs w:val="24"/>
        </w:rPr>
        <w:t>bin/sh</w:t>
      </w:r>
    </w:p>
    <w:p w:rsidR="0062235C" w:rsidRPr="009D5832" w:rsidRDefault="0062235C" w:rsidP="0062235C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echo "Executing /etc/qemu-ifup"</w:t>
      </w:r>
    </w:p>
    <w:p w:rsidR="0062235C" w:rsidRPr="009D5832" w:rsidRDefault="0062235C" w:rsidP="0062235C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sudo ifconfig tap0 192.168.42.1</w:t>
      </w:r>
    </w:p>
    <w:p w:rsidR="0062235C" w:rsidRPr="009D5832" w:rsidRDefault="0062235C" w:rsidP="0062235C">
      <w:pPr>
        <w:rPr>
          <w:rFonts w:ascii="幼圆" w:eastAsia="幼圆" w:hint="eastAsia"/>
          <w:sz w:val="24"/>
          <w:szCs w:val="24"/>
        </w:rPr>
      </w:pPr>
    </w:p>
    <w:p w:rsidR="0062235C" w:rsidRPr="009D5832" w:rsidRDefault="0062235C" w:rsidP="0062235C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我的测试命令：</w:t>
      </w:r>
    </w:p>
    <w:p w:rsidR="002F7DCE" w:rsidRPr="009D5832" w:rsidRDefault="002F7DCE" w:rsidP="002F7DCE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sudo qemu-system-arm -M versatilepb -m 128M -kernel /home/demonelf/vrrp/madwork/linux-2.6.31.8/arch/arm/boot/zImage -append "root=/dev/nfs nfsroot=192.168.42.1:/home/demonelf/vrrp/madwork/busybox-1.20.0/_</w:t>
      </w:r>
      <w:proofErr w:type="gramStart"/>
      <w:r w:rsidRPr="009D5832">
        <w:rPr>
          <w:rFonts w:ascii="幼圆" w:eastAsia="幼圆" w:hint="eastAsia"/>
          <w:sz w:val="24"/>
          <w:szCs w:val="24"/>
        </w:rPr>
        <w:t>install,nfsvers</w:t>
      </w:r>
      <w:proofErr w:type="gramEnd"/>
      <w:r w:rsidRPr="009D5832">
        <w:rPr>
          <w:rFonts w:ascii="幼圆" w:eastAsia="幼圆" w:hint="eastAsia"/>
          <w:sz w:val="24"/>
          <w:szCs w:val="24"/>
        </w:rPr>
        <w:t>=3 rw ip=192.168.42.250::192.168.42.1:255.255.255.0::eth0:off init=/sbin/init console=ttyAMA0" -net nic,vlan=0 -net tap,vlan=0,ifname=tap0,script=./qemu-ifup,downscript=no -nographic</w:t>
      </w:r>
    </w:p>
    <w:p w:rsidR="009D5832" w:rsidRDefault="009D5832" w:rsidP="002F7DCE">
      <w:pPr>
        <w:rPr>
          <w:rFonts w:ascii="幼圆" w:eastAsia="幼圆"/>
          <w:sz w:val="24"/>
          <w:szCs w:val="24"/>
        </w:rPr>
      </w:pPr>
    </w:p>
    <w:p w:rsidR="009D5832" w:rsidRPr="009D5832" w:rsidRDefault="009D5832" w:rsidP="009D583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#</w:t>
      </w:r>
      <w:r w:rsidRPr="009D5832">
        <w:rPr>
          <w:rFonts w:ascii="幼圆" w:eastAsia="幼圆"/>
          <w:sz w:val="24"/>
          <w:szCs w:val="24"/>
        </w:rPr>
        <w:t>qemu-system-arm -version</w:t>
      </w:r>
    </w:p>
    <w:p w:rsidR="009D5832" w:rsidRDefault="009D5832" w:rsidP="009D5832">
      <w:pPr>
        <w:rPr>
          <w:rFonts w:ascii="幼圆" w:eastAsia="幼圆"/>
          <w:sz w:val="24"/>
          <w:szCs w:val="24"/>
        </w:rPr>
      </w:pPr>
      <w:r w:rsidRPr="009D5832">
        <w:rPr>
          <w:rFonts w:ascii="幼圆" w:eastAsia="幼圆"/>
          <w:sz w:val="24"/>
          <w:szCs w:val="24"/>
        </w:rPr>
        <w:t>QEMU emulator version 2.5.1, Copyright (c) 2003-2008 Fabrice Bellard</w:t>
      </w:r>
    </w:p>
    <w:p w:rsidR="009D5832" w:rsidRPr="009D5832" w:rsidRDefault="009D5832" w:rsidP="009D5832">
      <w:pPr>
        <w:rPr>
          <w:rFonts w:ascii="幼圆" w:eastAsia="幼圆" w:hint="eastAsia"/>
          <w:sz w:val="24"/>
          <w:szCs w:val="24"/>
        </w:rPr>
      </w:pPr>
    </w:p>
    <w:p w:rsidR="009D5832" w:rsidRPr="009D5832" w:rsidRDefault="009D5832" w:rsidP="009D5832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如果启动出现</w:t>
      </w:r>
    </w:p>
    <w:p w:rsidR="009D5832" w:rsidRPr="009D5832" w:rsidRDefault="009D5832" w:rsidP="009D5832">
      <w:pPr>
        <w:rPr>
          <w:rFonts w:ascii="幼圆" w:eastAsia="幼圆" w:hAnsi="Consolas" w:cs="宋体" w:hint="eastAsia"/>
          <w:color w:val="242729"/>
          <w:sz w:val="24"/>
          <w:szCs w:val="24"/>
        </w:rPr>
      </w:pPr>
      <w:r w:rsidRPr="009D5832">
        <w:rPr>
          <w:rFonts w:ascii="幼圆" w:eastAsia="幼圆" w:hAnsi="Consolas" w:cs="宋体" w:hint="eastAsia"/>
          <w:color w:val="242729"/>
          <w:sz w:val="24"/>
          <w:szCs w:val="24"/>
          <w:bdr w:val="none" w:sz="0" w:space="0" w:color="auto" w:frame="1"/>
          <w:shd w:val="clear" w:color="auto" w:fill="EFF0F1"/>
        </w:rPr>
        <w:t>Warning: unable to open an initial console.</w:t>
      </w:r>
    </w:p>
    <w:p w:rsidR="009D5832" w:rsidRPr="009D5832" w:rsidRDefault="009D5832" w:rsidP="009D5832">
      <w:pPr>
        <w:rPr>
          <w:rFonts w:ascii="幼圆" w:eastAsia="幼圆" w:hint="eastAsia"/>
          <w:sz w:val="24"/>
          <w:szCs w:val="24"/>
        </w:rPr>
      </w:pPr>
    </w:p>
    <w:p w:rsidR="009D5832" w:rsidRPr="009D5832" w:rsidRDefault="009D5832" w:rsidP="009D5832">
      <w:pPr>
        <w:rPr>
          <w:rFonts w:ascii="幼圆" w:eastAsia="幼圆" w:hint="eastAsia"/>
          <w:sz w:val="24"/>
          <w:szCs w:val="24"/>
        </w:rPr>
      </w:pPr>
      <w:r w:rsidRPr="009D5832">
        <w:rPr>
          <w:rFonts w:ascii="幼圆" w:eastAsia="幼圆" w:hint="eastAsia"/>
          <w:sz w:val="24"/>
          <w:szCs w:val="24"/>
        </w:rPr>
        <w:t>在dev下执行</w:t>
      </w:r>
    </w:p>
    <w:p w:rsidR="009D5832" w:rsidRPr="009D5832" w:rsidRDefault="009D5832" w:rsidP="009D5832">
      <w:pPr>
        <w:rPr>
          <w:rStyle w:val="HTML1"/>
          <w:rFonts w:ascii="幼圆" w:eastAsia="幼圆" w:hAnsi="Consolas" w:hint="eastAsia"/>
          <w:color w:val="242729"/>
          <w:bdr w:val="none" w:sz="0" w:space="0" w:color="auto" w:frame="1"/>
          <w:shd w:val="clear" w:color="auto" w:fill="EFF0F1"/>
        </w:rPr>
      </w:pPr>
      <w:r w:rsidRPr="009D5832">
        <w:rPr>
          <w:rStyle w:val="HTML1"/>
          <w:rFonts w:ascii="幼圆" w:eastAsia="幼圆" w:hAnsi="Consolas" w:hint="eastAsia"/>
          <w:color w:val="242729"/>
          <w:bdr w:val="none" w:sz="0" w:space="0" w:color="auto" w:frame="1"/>
          <w:shd w:val="clear" w:color="auto" w:fill="EFF0F1"/>
        </w:rPr>
        <w:t>mknod -m 622 console c 5 1</w:t>
      </w:r>
    </w:p>
    <w:p w:rsidR="009D5832" w:rsidRPr="009D5832" w:rsidRDefault="009D5832" w:rsidP="009D5832">
      <w:pPr>
        <w:rPr>
          <w:rFonts w:ascii="幼圆" w:eastAsia="幼圆" w:hint="eastAsia"/>
          <w:sz w:val="24"/>
          <w:szCs w:val="24"/>
        </w:rPr>
      </w:pPr>
      <w:r w:rsidRPr="009D5832">
        <w:rPr>
          <w:rStyle w:val="HTML1"/>
          <w:rFonts w:ascii="幼圆" w:eastAsia="幼圆" w:hAnsi="Consolas" w:hint="eastAsia"/>
          <w:color w:val="242729"/>
          <w:bdr w:val="none" w:sz="0" w:space="0" w:color="auto" w:frame="1"/>
          <w:shd w:val="clear" w:color="auto" w:fill="EFF0F1"/>
        </w:rPr>
        <w:t>mknod -m 622 tty0 c 4 0</w:t>
      </w:r>
    </w:p>
    <w:p w:rsidR="009D5832" w:rsidRDefault="009D5832" w:rsidP="002F7DCE">
      <w:pPr>
        <w:rPr>
          <w:rFonts w:hint="eastAsia"/>
        </w:rPr>
      </w:pPr>
      <w:bookmarkStart w:id="0" w:name="_GoBack"/>
      <w:bookmarkEnd w:id="0"/>
    </w:p>
    <w:sectPr w:rsidR="009D58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F7DCE"/>
    <w:rsid w:val="0013471A"/>
    <w:rsid w:val="002F7DCE"/>
    <w:rsid w:val="0062235C"/>
    <w:rsid w:val="007D679F"/>
    <w:rsid w:val="009D5832"/>
    <w:rsid w:val="00C919C6"/>
    <w:rsid w:val="00C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70D9"/>
  <w15:docId w15:val="{75B7AA69-932E-4CBE-AA50-B473F791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HTML">
    <w:name w:val="HTML Preformatted"/>
    <w:basedOn w:val="a"/>
    <w:link w:val="HTML0"/>
    <w:uiPriority w:val="99"/>
    <w:semiHidden/>
    <w:unhideWhenUsed/>
    <w:rsid w:val="009D5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5832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D58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F76BA6-6E7E-4133-B686-9A20D2107A0C}"/>
      </w:docPartPr>
      <w:docPartBody>
        <w:p w:rsidR="00000000" w:rsidRDefault="00AE05ED">
          <w:r w:rsidRPr="00E41C8B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ED"/>
    <w:rsid w:val="00392149"/>
    <w:rsid w:val="00A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5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gentoo+qemu+nfs模拟arm环境</PostTitle>
  <PostDate>2016-05-18T00:41:35Z</PostDate>
  <PostID>504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28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4</cp:revision>
  <dcterms:created xsi:type="dcterms:W3CDTF">2016-05-18T00:28:00Z</dcterms:created>
  <dcterms:modified xsi:type="dcterms:W3CDTF">2016-05-18T00:56:00Z</dcterms:modified>
</cp:coreProperties>
</file>