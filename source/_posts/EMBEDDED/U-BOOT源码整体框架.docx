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olor w:val="auto"/>
        </w:rPr>
        <w:id w:val="89512093"/>
        <w:lock w:val="sdtContentLocked"/>
        <w:group/>
      </w:sdtPr>
      <w:sdtEndPr>
        <w:rPr>
          <w:sz w:val="2"/>
          <w:szCs w:val="2"/>
        </w:rPr>
      </w:sdtEndPr>
      <w:sdtContent>
        <w:p w:rsidR="00033B1F" w:rsidRDefault="00033B1F" w:rsidP="00033B1F">
          <w:pPr>
            <w:pStyle w:val="PublishStatus"/>
          </w:pPr>
          <w:r>
            <w:t>此文章已于</w:t>
          </w:r>
          <w:r>
            <w:t xml:space="preserve"> 11:07:32 2016/11/29 </w:t>
          </w:r>
          <w:r>
            <w:t>发布到</w:t>
          </w:r>
          <w:r>
            <w:t xml:space="preserve"> MADHEX</w:t>
          </w:r>
        </w:p>
        <w:sdt>
          <w:sdtPr>
            <w:rPr>
              <w:rFonts w:ascii="微软雅黑" w:eastAsia="微软雅黑" w:hAnsi="微软雅黑"/>
              <w:color w:val="666666"/>
              <w:sz w:val="21"/>
              <w:szCs w:val="21"/>
              <w:shd w:val="clear" w:color="auto" w:fill="FFFFFF"/>
            </w:rPr>
            <w:alias w:val="文章标题"/>
            <w:id w:val="89512082"/>
            <w:placeholder>
              <w:docPart w:val="89512082"/>
            </w:placeholder>
            <w:dataBinding w:xpath="/ns0:BlogPostInfo/ns0:PostTitle" w:storeItemID="{5F329CAD-B019-4FA6-9FEF-74898909AD20}"/>
            <w:text/>
          </w:sdtPr>
          <w:sdtContent>
            <w:p w:rsidR="005472B5" w:rsidRDefault="00033B1F">
              <w:pPr>
                <w:pStyle w:val="Publishwithline"/>
              </w:pPr>
              <w:r w:rsidRPr="00033B1F">
                <w:rPr>
                  <w:rFonts w:ascii="微软雅黑" w:eastAsia="微软雅黑" w:hAnsi="微软雅黑" w:hint="eastAsia"/>
                  <w:color w:val="666666"/>
                  <w:sz w:val="21"/>
                  <w:szCs w:val="21"/>
                  <w:shd w:val="clear" w:color="auto" w:fill="FFFFFF"/>
                </w:rPr>
                <w:t>U-boot源码整体框架</w:t>
              </w:r>
            </w:p>
          </w:sdtContent>
        </w:sdt>
        <w:p w:rsidR="005472B5" w:rsidRDefault="005472B5">
          <w:pPr>
            <w:pStyle w:val="underline"/>
          </w:pPr>
        </w:p>
        <w:p w:rsidR="005472B5" w:rsidRDefault="00033B1F">
          <w:pPr>
            <w:pStyle w:val="PadderBetweenControlandBody"/>
          </w:pPr>
        </w:p>
      </w:sdtContent>
    </w:sdt>
    <w:p w:rsidR="00033B1F" w:rsidRPr="002177C1" w:rsidRDefault="00033B1F" w:rsidP="005B599E">
      <w:pPr>
        <w:pStyle w:val="1"/>
        <w:numPr>
          <w:ilvl w:val="0"/>
          <w:numId w:val="1"/>
        </w:numPr>
        <w:ind w:left="0" w:firstLine="0"/>
        <w:rPr>
          <w:rFonts w:ascii="幼圆" w:eastAsia="幼圆"/>
        </w:rPr>
      </w:pPr>
      <w:r w:rsidRPr="002177C1">
        <w:rPr>
          <w:rFonts w:ascii="幼圆" w:eastAsia="幼圆" w:hint="eastAsia"/>
        </w:rPr>
        <w:t>U-boot源码整体框架</w:t>
      </w:r>
    </w:p>
    <w:p w:rsidR="00033B1F" w:rsidRPr="002177C1" w:rsidRDefault="00033B1F" w:rsidP="005B599E">
      <w:pPr>
        <w:shd w:val="clear" w:color="auto" w:fill="FFFFFF"/>
        <w:spacing w:before="75" w:after="79"/>
        <w:ind w:firstLine="420"/>
        <w:rPr>
          <w:rFonts w:ascii="幼圆" w:eastAsia="幼圆" w:hAnsi="宋体" w:cs="宋体"/>
          <w:color w:val="666666"/>
          <w:sz w:val="24"/>
          <w:szCs w:val="24"/>
        </w:rPr>
      </w:pPr>
      <w:r w:rsidRPr="002177C1">
        <w:rPr>
          <w:rFonts w:ascii="幼圆" w:eastAsia="幼圆" w:hAnsi="宋体" w:cs="宋体" w:hint="eastAsia"/>
          <w:color w:val="000000"/>
          <w:sz w:val="20"/>
        </w:rPr>
        <w:t>源码解压以后，我们可以看到以下的文件和文件夹：</w:t>
      </w:r>
      <w:r w:rsidRPr="002177C1">
        <w:rPr>
          <w:rFonts w:ascii="幼圆" w:eastAsia="幼圆" w:hAnsi="宋体" w:cs="宋体" w:hint="eastAsia"/>
          <w:color w:val="666666"/>
          <w:sz w:val="24"/>
          <w:szCs w:val="24"/>
        </w:rPr>
        <w:br/>
      </w:r>
    </w:p>
    <w:tbl>
      <w:tblPr>
        <w:tblW w:w="0" w:type="auto"/>
        <w:tblInd w:w="-47" w:type="dxa"/>
        <w:tblCellMar>
          <w:left w:w="0" w:type="dxa"/>
          <w:right w:w="0" w:type="dxa"/>
        </w:tblCellMar>
        <w:tblLook w:val="04A0" w:firstRow="1" w:lastRow="0" w:firstColumn="1" w:lastColumn="0" w:noHBand="0" w:noVBand="1"/>
      </w:tblPr>
      <w:tblGrid>
        <w:gridCol w:w="1570"/>
        <w:gridCol w:w="1523"/>
        <w:gridCol w:w="5574"/>
      </w:tblGrid>
      <w:tr w:rsidR="00033B1F" w:rsidRPr="002177C1" w:rsidTr="00D36882">
        <w:tc>
          <w:tcPr>
            <w:tcW w:w="3317" w:type="dxa"/>
            <w:gridSpan w:val="2"/>
            <w:tcBorders>
              <w:top w:val="single" w:sz="8" w:space="0" w:color="000000"/>
              <w:left w:val="single" w:sz="8" w:space="0" w:color="000000"/>
              <w:bottom w:val="single" w:sz="8" w:space="0" w:color="000000"/>
              <w:right w:val="nil"/>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Arial" w:cs="Arial" w:hint="eastAsia"/>
                <w:b/>
                <w:bCs/>
                <w:color w:val="FF0000"/>
                <w:sz w:val="24"/>
                <w:szCs w:val="24"/>
              </w:rPr>
              <w:t> </w:t>
            </w:r>
            <w:r w:rsidRPr="002177C1">
              <w:rPr>
                <w:rFonts w:ascii="幼圆" w:eastAsia="幼圆" w:hAnsi="Arial" w:cs="Arial" w:hint="eastAsia"/>
                <w:b/>
                <w:bCs/>
                <w:color w:val="FF0000"/>
                <w:sz w:val="24"/>
                <w:szCs w:val="24"/>
              </w:rPr>
              <w:t>cpu</w:t>
            </w:r>
          </w:p>
        </w:tc>
        <w:tc>
          <w:tcPr>
            <w:tcW w:w="6547"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宋体" w:cs="宋体" w:hint="eastAsia"/>
                <w:sz w:val="24"/>
                <w:szCs w:val="24"/>
              </w:rPr>
              <w:t>与处理器相关的文件。每个子目录中都包括</w:t>
            </w:r>
            <w:r w:rsidRPr="002177C1">
              <w:rPr>
                <w:rFonts w:ascii="幼圆" w:eastAsia="幼圆" w:hAnsi="Arial" w:cs="Arial" w:hint="eastAsia"/>
                <w:sz w:val="24"/>
                <w:szCs w:val="24"/>
              </w:rPr>
              <w:t>cpu.c</w:t>
            </w:r>
            <w:r w:rsidRPr="002177C1">
              <w:rPr>
                <w:rFonts w:ascii="幼圆" w:eastAsia="幼圆" w:hAnsi="宋体" w:cs="宋体" w:hint="eastAsia"/>
                <w:sz w:val="24"/>
                <w:szCs w:val="24"/>
              </w:rPr>
              <w:t>和</w:t>
            </w:r>
            <w:r w:rsidRPr="002177C1">
              <w:rPr>
                <w:rFonts w:ascii="幼圆" w:eastAsia="幼圆" w:hAnsi="Arial" w:cs="Arial" w:hint="eastAsia"/>
                <w:sz w:val="24"/>
                <w:szCs w:val="24"/>
              </w:rPr>
              <w:t>interrupt.c</w:t>
            </w:r>
            <w:r w:rsidRPr="002177C1">
              <w:rPr>
                <w:rFonts w:ascii="幼圆" w:eastAsia="幼圆" w:hAnsi="宋体" w:cs="宋体" w:hint="eastAsia"/>
                <w:sz w:val="24"/>
                <w:szCs w:val="24"/>
              </w:rPr>
              <w:t>、</w:t>
            </w:r>
            <w:r w:rsidRPr="002177C1">
              <w:rPr>
                <w:rFonts w:ascii="幼圆" w:eastAsia="幼圆" w:hAnsi="Arial" w:cs="Arial" w:hint="eastAsia"/>
                <w:sz w:val="24"/>
                <w:szCs w:val="24"/>
              </w:rPr>
              <w:t>start.S</w:t>
            </w:r>
            <w:r w:rsidRPr="002177C1">
              <w:rPr>
                <w:rFonts w:ascii="幼圆" w:eastAsia="幼圆" w:hAnsi="宋体" w:cs="宋体" w:hint="eastAsia"/>
                <w:sz w:val="24"/>
                <w:szCs w:val="24"/>
              </w:rPr>
              <w:t>、</w:t>
            </w:r>
            <w:r w:rsidRPr="002177C1">
              <w:rPr>
                <w:rFonts w:ascii="幼圆" w:eastAsia="幼圆" w:hAnsi="Arial" w:cs="Arial" w:hint="eastAsia"/>
                <w:sz w:val="24"/>
                <w:szCs w:val="24"/>
              </w:rPr>
              <w:t>u-boot.lds</w:t>
            </w:r>
            <w:r w:rsidRPr="002177C1">
              <w:rPr>
                <w:rFonts w:ascii="幼圆" w:eastAsia="幼圆" w:hAnsi="宋体" w:cs="宋体" w:hint="eastAsia"/>
                <w:sz w:val="24"/>
                <w:szCs w:val="24"/>
              </w:rPr>
              <w:t>。</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b/>
                <w:bCs/>
                <w:sz w:val="24"/>
                <w:szCs w:val="24"/>
              </w:rPr>
              <w:t>cpu.c</w:t>
            </w:r>
            <w:r w:rsidRPr="002177C1">
              <w:rPr>
                <w:rFonts w:ascii="幼圆" w:eastAsia="幼圆" w:hAnsi="宋体" w:cs="宋体" w:hint="eastAsia"/>
                <w:sz w:val="24"/>
                <w:szCs w:val="24"/>
              </w:rPr>
              <w:t>初始化</w:t>
            </w:r>
            <w:r w:rsidRPr="002177C1">
              <w:rPr>
                <w:rFonts w:ascii="幼圆" w:eastAsia="幼圆" w:hAnsi="Arial" w:cs="Arial" w:hint="eastAsia"/>
                <w:sz w:val="24"/>
                <w:szCs w:val="24"/>
              </w:rPr>
              <w:t>CPU</w:t>
            </w:r>
            <w:r w:rsidRPr="002177C1">
              <w:rPr>
                <w:rFonts w:ascii="幼圆" w:eastAsia="幼圆" w:hAnsi="宋体" w:cs="宋体" w:hint="eastAsia"/>
                <w:sz w:val="24"/>
                <w:szCs w:val="24"/>
              </w:rPr>
              <w:t>、设置指令</w:t>
            </w:r>
            <w:r w:rsidRPr="002177C1">
              <w:rPr>
                <w:rFonts w:ascii="幼圆" w:eastAsia="幼圆" w:hAnsi="Arial" w:cs="Arial" w:hint="eastAsia"/>
                <w:sz w:val="24"/>
                <w:szCs w:val="24"/>
              </w:rPr>
              <w:t>Cache</w:t>
            </w:r>
            <w:r w:rsidRPr="002177C1">
              <w:rPr>
                <w:rFonts w:ascii="幼圆" w:eastAsia="幼圆" w:hAnsi="宋体" w:cs="宋体" w:hint="eastAsia"/>
                <w:sz w:val="24"/>
                <w:szCs w:val="24"/>
              </w:rPr>
              <w:t>和数据</w:t>
            </w:r>
            <w:r w:rsidRPr="002177C1">
              <w:rPr>
                <w:rFonts w:ascii="幼圆" w:eastAsia="幼圆" w:hAnsi="Arial" w:cs="Arial" w:hint="eastAsia"/>
                <w:sz w:val="24"/>
                <w:szCs w:val="24"/>
              </w:rPr>
              <w:t>Cache</w:t>
            </w:r>
            <w:r w:rsidRPr="002177C1">
              <w:rPr>
                <w:rFonts w:ascii="幼圆" w:eastAsia="幼圆" w:hAnsi="宋体" w:cs="宋体" w:hint="eastAsia"/>
                <w:sz w:val="24"/>
                <w:szCs w:val="24"/>
              </w:rPr>
              <w:t>等</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b/>
                <w:bCs/>
                <w:sz w:val="24"/>
                <w:szCs w:val="24"/>
              </w:rPr>
              <w:t>interrupt.c</w:t>
            </w:r>
            <w:r w:rsidRPr="002177C1">
              <w:rPr>
                <w:rFonts w:ascii="幼圆" w:eastAsia="幼圆" w:hAnsi="宋体" w:cs="宋体" w:hint="eastAsia"/>
                <w:sz w:val="24"/>
                <w:szCs w:val="24"/>
              </w:rPr>
              <w:t>设置系统的各种中断和异常</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b/>
                <w:bCs/>
                <w:color w:val="FF0000"/>
                <w:sz w:val="24"/>
                <w:szCs w:val="24"/>
              </w:rPr>
              <w:t>start.S</w:t>
            </w:r>
            <w:r w:rsidRPr="002177C1">
              <w:rPr>
                <w:rFonts w:ascii="幼圆" w:eastAsia="幼圆" w:hAnsi="宋体" w:cs="宋体" w:hint="eastAsia"/>
                <w:sz w:val="24"/>
                <w:szCs w:val="24"/>
              </w:rPr>
              <w:t>是</w:t>
            </w:r>
            <w:r w:rsidRPr="002177C1">
              <w:rPr>
                <w:rFonts w:ascii="幼圆" w:eastAsia="幼圆" w:hAnsi="Arial" w:cs="Arial" w:hint="eastAsia"/>
                <w:sz w:val="24"/>
                <w:szCs w:val="24"/>
              </w:rPr>
              <w:t>U-boot</w:t>
            </w:r>
            <w:r w:rsidRPr="002177C1">
              <w:rPr>
                <w:rFonts w:ascii="幼圆" w:eastAsia="幼圆" w:hAnsi="宋体" w:cs="宋体" w:hint="eastAsia"/>
                <w:sz w:val="24"/>
                <w:szCs w:val="24"/>
              </w:rPr>
              <w:t>启动时执行的第一个文件，它主要做最早其的系统初始化，代码重定向和设置系统堆栈，为进入</w:t>
            </w:r>
            <w:r w:rsidRPr="002177C1">
              <w:rPr>
                <w:rFonts w:ascii="幼圆" w:eastAsia="幼圆" w:hAnsi="Arial" w:cs="Arial" w:hint="eastAsia"/>
                <w:sz w:val="24"/>
                <w:szCs w:val="24"/>
              </w:rPr>
              <w:t>U-boot</w:t>
            </w:r>
            <w:r w:rsidRPr="002177C1">
              <w:rPr>
                <w:rFonts w:ascii="幼圆" w:eastAsia="幼圆" w:hAnsi="宋体" w:cs="宋体" w:hint="eastAsia"/>
                <w:sz w:val="24"/>
                <w:szCs w:val="24"/>
              </w:rPr>
              <w:t>第二阶段的</w:t>
            </w:r>
            <w:r w:rsidRPr="002177C1">
              <w:rPr>
                <w:rFonts w:ascii="幼圆" w:eastAsia="幼圆" w:hAnsi="Arial" w:cs="Arial" w:hint="eastAsia"/>
                <w:sz w:val="24"/>
                <w:szCs w:val="24"/>
              </w:rPr>
              <w:t>C</w:t>
            </w:r>
            <w:r w:rsidRPr="002177C1">
              <w:rPr>
                <w:rFonts w:ascii="幼圆" w:eastAsia="幼圆" w:hAnsi="宋体" w:cs="宋体" w:hint="eastAsia"/>
                <w:sz w:val="24"/>
                <w:szCs w:val="24"/>
              </w:rPr>
              <w:t>程序奠定基础</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b/>
                <w:bCs/>
                <w:color w:val="FF0000"/>
                <w:sz w:val="24"/>
                <w:szCs w:val="24"/>
              </w:rPr>
              <w:t>u-boot.lds</w:t>
            </w:r>
            <w:r w:rsidRPr="002177C1">
              <w:rPr>
                <w:rFonts w:ascii="幼圆" w:eastAsia="幼圆" w:hAnsi="宋体" w:cs="宋体" w:hint="eastAsia"/>
                <w:sz w:val="24"/>
                <w:szCs w:val="24"/>
              </w:rPr>
              <w:t>链接脚本文件，对于代码的最后组装非常重要</w:t>
            </w:r>
          </w:p>
        </w:tc>
        <w:bookmarkStart w:id="0" w:name="_GoBack"/>
        <w:bookmarkEnd w:id="0"/>
      </w:tr>
      <w:tr w:rsidR="00033B1F" w:rsidRPr="002177C1" w:rsidTr="00D36882">
        <w:tc>
          <w:tcPr>
            <w:tcW w:w="3317" w:type="dxa"/>
            <w:gridSpan w:val="2"/>
            <w:tcBorders>
              <w:top w:val="nil"/>
              <w:left w:val="single" w:sz="8" w:space="0" w:color="000000"/>
              <w:bottom w:val="single" w:sz="8" w:space="0" w:color="000000"/>
              <w:right w:val="nil"/>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Arial" w:cs="Arial" w:hint="eastAsia"/>
                <w:b/>
                <w:bCs/>
                <w:color w:val="FF0000"/>
                <w:sz w:val="24"/>
                <w:szCs w:val="24"/>
              </w:rPr>
              <w:t> </w:t>
            </w:r>
            <w:r w:rsidRPr="002177C1">
              <w:rPr>
                <w:rFonts w:ascii="幼圆" w:eastAsia="幼圆" w:hAnsi="Arial" w:cs="Arial" w:hint="eastAsia"/>
                <w:b/>
                <w:bCs/>
                <w:color w:val="FF0000"/>
                <w:sz w:val="24"/>
                <w:szCs w:val="24"/>
              </w:rPr>
              <w:t>board</w:t>
            </w:r>
          </w:p>
        </w:tc>
        <w:tc>
          <w:tcPr>
            <w:tcW w:w="6547" w:type="dxa"/>
            <w:tcBorders>
              <w:top w:val="nil"/>
              <w:left w:val="single" w:sz="8" w:space="0" w:color="000000"/>
              <w:bottom w:val="single" w:sz="8" w:space="0" w:color="000000"/>
              <w:right w:val="single" w:sz="8" w:space="0" w:color="000000"/>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宋体" w:cs="宋体" w:hint="eastAsia"/>
                <w:sz w:val="24"/>
                <w:szCs w:val="24"/>
              </w:rPr>
              <w:t>已经支持的所有开发板相关文件，其中包含</w:t>
            </w:r>
            <w:r w:rsidRPr="002177C1">
              <w:rPr>
                <w:rFonts w:ascii="幼圆" w:eastAsia="幼圆" w:hAnsi="Arial" w:cs="Arial" w:hint="eastAsia"/>
                <w:color w:val="FF0000"/>
                <w:sz w:val="24"/>
                <w:szCs w:val="24"/>
              </w:rPr>
              <w:t>SDRAM</w:t>
            </w:r>
            <w:r w:rsidRPr="002177C1">
              <w:rPr>
                <w:rFonts w:ascii="幼圆" w:eastAsia="幼圆" w:hAnsi="宋体" w:cs="宋体" w:hint="eastAsia"/>
                <w:color w:val="FF0000"/>
                <w:sz w:val="24"/>
                <w:szCs w:val="24"/>
              </w:rPr>
              <w:t>初始化代码、</w:t>
            </w:r>
            <w:r w:rsidRPr="002177C1">
              <w:rPr>
                <w:rFonts w:ascii="幼圆" w:eastAsia="幼圆" w:hAnsi="Arial" w:cs="Arial" w:hint="eastAsia"/>
                <w:color w:val="FF0000"/>
                <w:sz w:val="24"/>
                <w:szCs w:val="24"/>
              </w:rPr>
              <w:t>Flash</w:t>
            </w:r>
            <w:r w:rsidRPr="002177C1">
              <w:rPr>
                <w:rFonts w:ascii="幼圆" w:eastAsia="幼圆" w:hAnsi="宋体" w:cs="宋体" w:hint="eastAsia"/>
                <w:color w:val="FF0000"/>
                <w:sz w:val="24"/>
                <w:szCs w:val="24"/>
              </w:rPr>
              <w:t>底层驱动、板级初始化文件</w:t>
            </w:r>
            <w:r w:rsidRPr="002177C1">
              <w:rPr>
                <w:rFonts w:ascii="幼圆" w:eastAsia="幼圆" w:hAnsi="宋体" w:cs="宋体" w:hint="eastAsia"/>
                <w:sz w:val="24"/>
                <w:szCs w:val="24"/>
              </w:rPr>
              <w:t>。</w:t>
            </w:r>
          </w:p>
          <w:p w:rsidR="00033B1F" w:rsidRPr="002177C1" w:rsidRDefault="00033B1F" w:rsidP="00D36882">
            <w:pPr>
              <w:rPr>
                <w:rFonts w:ascii="幼圆" w:eastAsia="幼圆" w:hAnsi="宋体" w:cs="宋体"/>
                <w:sz w:val="24"/>
                <w:szCs w:val="24"/>
              </w:rPr>
            </w:pPr>
            <w:r w:rsidRPr="002177C1">
              <w:rPr>
                <w:rFonts w:ascii="幼圆" w:eastAsia="幼圆" w:hAnsi="宋体" w:cs="宋体" w:hint="eastAsia"/>
                <w:sz w:val="24"/>
                <w:szCs w:val="24"/>
              </w:rPr>
              <w:t>其中的</w:t>
            </w:r>
            <w:r w:rsidRPr="002177C1">
              <w:rPr>
                <w:rFonts w:ascii="幼圆" w:eastAsia="幼圆" w:hAnsi="Arial" w:cs="Arial" w:hint="eastAsia"/>
                <w:b/>
                <w:bCs/>
                <w:color w:val="FF0000"/>
                <w:sz w:val="24"/>
                <w:szCs w:val="24"/>
              </w:rPr>
              <w:t>config.mk</w:t>
            </w:r>
            <w:r w:rsidRPr="002177C1">
              <w:rPr>
                <w:rFonts w:ascii="幼圆" w:eastAsia="幼圆" w:hAnsi="宋体" w:cs="宋体" w:hint="eastAsia"/>
                <w:sz w:val="24"/>
                <w:szCs w:val="24"/>
              </w:rPr>
              <w:t>文件定义了</w:t>
            </w:r>
            <w:r w:rsidRPr="002177C1">
              <w:rPr>
                <w:rFonts w:ascii="幼圆" w:eastAsia="幼圆" w:hAnsi="Arial" w:cs="Arial" w:hint="eastAsia"/>
                <w:color w:val="FF0000"/>
                <w:sz w:val="24"/>
                <w:szCs w:val="24"/>
              </w:rPr>
              <w:t>TEXT_BASE</w:t>
            </w:r>
            <w:r w:rsidRPr="002177C1">
              <w:rPr>
                <w:rFonts w:ascii="幼圆" w:eastAsia="幼圆" w:hAnsi="宋体" w:cs="宋体" w:hint="eastAsia"/>
                <w:sz w:val="24"/>
                <w:szCs w:val="24"/>
              </w:rPr>
              <w:t>，也就是代码在内存的其实地址，非常重要。</w:t>
            </w:r>
          </w:p>
        </w:tc>
      </w:tr>
      <w:tr w:rsidR="00033B1F" w:rsidRPr="002177C1" w:rsidTr="00D36882">
        <w:tc>
          <w:tcPr>
            <w:tcW w:w="3317" w:type="dxa"/>
            <w:gridSpan w:val="2"/>
            <w:tcBorders>
              <w:top w:val="nil"/>
              <w:left w:val="single" w:sz="8" w:space="0" w:color="000000"/>
              <w:bottom w:val="single" w:sz="8" w:space="0" w:color="000000"/>
              <w:right w:val="nil"/>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Arial" w:cs="Arial" w:hint="eastAsia"/>
                <w:b/>
                <w:bCs/>
                <w:color w:val="FF0000"/>
                <w:sz w:val="24"/>
                <w:szCs w:val="24"/>
              </w:rPr>
              <w:t> </w:t>
            </w:r>
            <w:r w:rsidRPr="002177C1">
              <w:rPr>
                <w:rFonts w:ascii="幼圆" w:eastAsia="幼圆" w:hAnsi="Arial" w:cs="Arial" w:hint="eastAsia"/>
                <w:b/>
                <w:bCs/>
                <w:color w:val="FF0000"/>
                <w:sz w:val="24"/>
                <w:szCs w:val="24"/>
              </w:rPr>
              <w:t>common</w:t>
            </w:r>
          </w:p>
        </w:tc>
        <w:tc>
          <w:tcPr>
            <w:tcW w:w="6547" w:type="dxa"/>
            <w:tcBorders>
              <w:top w:val="nil"/>
              <w:left w:val="single" w:sz="8" w:space="0" w:color="000000"/>
              <w:bottom w:val="single" w:sz="8" w:space="0" w:color="000000"/>
              <w:right w:val="single" w:sz="8" w:space="0" w:color="000000"/>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宋体" w:cs="宋体" w:hint="eastAsia"/>
                <w:sz w:val="24"/>
                <w:szCs w:val="24"/>
              </w:rPr>
              <w:t>与处理器体系结构无关的通用代码，</w:t>
            </w:r>
            <w:r w:rsidRPr="002177C1">
              <w:rPr>
                <w:rFonts w:ascii="幼圆" w:eastAsia="幼圆" w:hAnsi="Arial" w:cs="Arial" w:hint="eastAsia"/>
                <w:sz w:val="24"/>
                <w:szCs w:val="24"/>
              </w:rPr>
              <w:t>U-boot</w:t>
            </w:r>
            <w:r w:rsidRPr="002177C1">
              <w:rPr>
                <w:rFonts w:ascii="幼圆" w:eastAsia="幼圆" w:hAnsi="宋体" w:cs="宋体" w:hint="eastAsia"/>
                <w:sz w:val="24"/>
                <w:szCs w:val="24"/>
              </w:rPr>
              <w:t>的命令解析代码</w:t>
            </w:r>
            <w:r w:rsidRPr="002177C1">
              <w:rPr>
                <w:rFonts w:ascii="幼圆" w:eastAsia="幼圆" w:hAnsi="Arial" w:cs="Arial" w:hint="eastAsia"/>
                <w:sz w:val="24"/>
                <w:szCs w:val="24"/>
              </w:rPr>
              <w:t>/common/command.c</w:t>
            </w:r>
            <w:r w:rsidRPr="002177C1">
              <w:rPr>
                <w:rFonts w:ascii="幼圆" w:eastAsia="幼圆" w:hAnsi="宋体" w:cs="宋体" w:hint="eastAsia"/>
                <w:sz w:val="24"/>
                <w:szCs w:val="24"/>
              </w:rPr>
              <w:t>、所有命令的上层代码</w:t>
            </w:r>
            <w:r w:rsidRPr="002177C1">
              <w:rPr>
                <w:rFonts w:ascii="幼圆" w:eastAsia="幼圆" w:hAnsi="Arial" w:cs="Arial" w:hint="eastAsia"/>
                <w:b/>
                <w:bCs/>
                <w:color w:val="FF0000"/>
                <w:sz w:val="24"/>
                <w:szCs w:val="24"/>
              </w:rPr>
              <w:t>cmd_*.c</w:t>
            </w:r>
            <w:r w:rsidRPr="002177C1">
              <w:rPr>
                <w:rFonts w:ascii="幼圆" w:eastAsia="幼圆" w:hAnsi="宋体" w:cs="宋体" w:hint="eastAsia"/>
                <w:sz w:val="24"/>
                <w:szCs w:val="24"/>
              </w:rPr>
              <w:t>、</w:t>
            </w:r>
            <w:r w:rsidRPr="002177C1">
              <w:rPr>
                <w:rFonts w:ascii="幼圆" w:eastAsia="幼圆" w:hAnsi="Arial" w:cs="Arial" w:hint="eastAsia"/>
                <w:sz w:val="24"/>
                <w:szCs w:val="24"/>
              </w:rPr>
              <w:t>U-boot</w:t>
            </w:r>
            <w:r w:rsidRPr="002177C1">
              <w:rPr>
                <w:rFonts w:ascii="幼圆" w:eastAsia="幼圆" w:hAnsi="宋体" w:cs="宋体" w:hint="eastAsia"/>
                <w:sz w:val="24"/>
                <w:szCs w:val="24"/>
              </w:rPr>
              <w:t>环境变量处理代码</w:t>
            </w:r>
            <w:r w:rsidRPr="002177C1">
              <w:rPr>
                <w:rFonts w:ascii="幼圆" w:eastAsia="幼圆" w:hAnsi="Arial" w:cs="Arial" w:hint="eastAsia"/>
                <w:sz w:val="24"/>
                <w:szCs w:val="24"/>
              </w:rPr>
              <w:t>env_*.c</w:t>
            </w:r>
            <w:r w:rsidRPr="002177C1">
              <w:rPr>
                <w:rFonts w:ascii="幼圆" w:eastAsia="幼圆" w:hAnsi="宋体" w:cs="宋体" w:hint="eastAsia"/>
                <w:sz w:val="24"/>
                <w:szCs w:val="24"/>
              </w:rPr>
              <w:t>、等都位于该目录下</w:t>
            </w:r>
          </w:p>
        </w:tc>
      </w:tr>
      <w:tr w:rsidR="00033B1F" w:rsidRPr="002177C1" w:rsidTr="00D36882">
        <w:tc>
          <w:tcPr>
            <w:tcW w:w="3317" w:type="dxa"/>
            <w:gridSpan w:val="2"/>
            <w:tcBorders>
              <w:top w:val="nil"/>
              <w:left w:val="single" w:sz="8" w:space="0" w:color="000000"/>
              <w:bottom w:val="single" w:sz="8" w:space="0" w:color="000000"/>
              <w:right w:val="nil"/>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Arial" w:cs="Arial" w:hint="eastAsia"/>
                <w:b/>
                <w:bCs/>
                <w:color w:val="FF0000"/>
                <w:sz w:val="24"/>
                <w:szCs w:val="24"/>
              </w:rPr>
              <w:t>drivers</w:t>
            </w:r>
          </w:p>
        </w:tc>
        <w:tc>
          <w:tcPr>
            <w:tcW w:w="6547" w:type="dxa"/>
            <w:tcBorders>
              <w:top w:val="nil"/>
              <w:left w:val="single" w:sz="8" w:space="0" w:color="000000"/>
              <w:bottom w:val="single" w:sz="8" w:space="0" w:color="000000"/>
              <w:right w:val="single" w:sz="8" w:space="0" w:color="000000"/>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宋体" w:cs="宋体" w:hint="eastAsia"/>
                <w:sz w:val="24"/>
                <w:szCs w:val="24"/>
              </w:rPr>
              <w:t>包含几乎所有外围芯片的驱动，</w:t>
            </w:r>
            <w:r w:rsidRPr="002177C1">
              <w:rPr>
                <w:rFonts w:ascii="幼圆" w:eastAsia="幼圆" w:hAnsi="宋体" w:cs="宋体" w:hint="eastAsia"/>
                <w:color w:val="FF0000"/>
                <w:sz w:val="24"/>
                <w:szCs w:val="24"/>
              </w:rPr>
              <w:t>网卡</w:t>
            </w:r>
            <w:r w:rsidRPr="002177C1">
              <w:rPr>
                <w:rFonts w:ascii="幼圆" w:eastAsia="幼圆" w:hAnsi="宋体" w:cs="宋体" w:hint="eastAsia"/>
                <w:sz w:val="24"/>
                <w:szCs w:val="24"/>
              </w:rPr>
              <w:t>、</w:t>
            </w:r>
            <w:r w:rsidRPr="002177C1">
              <w:rPr>
                <w:rFonts w:ascii="幼圆" w:eastAsia="幼圆" w:hAnsi="Arial" w:cs="Arial" w:hint="eastAsia"/>
                <w:sz w:val="24"/>
                <w:szCs w:val="24"/>
              </w:rPr>
              <w:t>USB</w:t>
            </w:r>
            <w:r w:rsidRPr="002177C1">
              <w:rPr>
                <w:rFonts w:ascii="幼圆" w:eastAsia="幼圆" w:hAnsi="宋体" w:cs="宋体" w:hint="eastAsia"/>
                <w:sz w:val="24"/>
                <w:szCs w:val="24"/>
              </w:rPr>
              <w:t>、串口、</w:t>
            </w:r>
            <w:r w:rsidRPr="002177C1">
              <w:rPr>
                <w:rFonts w:ascii="幼圆" w:eastAsia="幼圆" w:hAnsi="Arial" w:cs="Arial" w:hint="eastAsia"/>
                <w:sz w:val="24"/>
                <w:szCs w:val="24"/>
              </w:rPr>
              <w:t>LCD</w:t>
            </w:r>
            <w:r w:rsidRPr="002177C1">
              <w:rPr>
                <w:rFonts w:ascii="幼圆" w:eastAsia="幼圆" w:hAnsi="宋体" w:cs="宋体" w:hint="eastAsia"/>
                <w:sz w:val="24"/>
                <w:szCs w:val="24"/>
              </w:rPr>
              <w:t>、</w:t>
            </w:r>
            <w:r w:rsidRPr="002177C1">
              <w:rPr>
                <w:rFonts w:ascii="幼圆" w:eastAsia="幼圆" w:hAnsi="Arial" w:cs="Arial" w:hint="eastAsia"/>
                <w:sz w:val="24"/>
                <w:szCs w:val="24"/>
              </w:rPr>
              <w:t>Nand Flash</w:t>
            </w:r>
            <w:r w:rsidRPr="002177C1">
              <w:rPr>
                <w:rFonts w:ascii="幼圆" w:eastAsia="幼圆" w:hAnsi="宋体" w:cs="宋体" w:hint="eastAsia"/>
                <w:sz w:val="24"/>
                <w:szCs w:val="24"/>
              </w:rPr>
              <w:t>等等</w:t>
            </w:r>
          </w:p>
        </w:tc>
      </w:tr>
      <w:tr w:rsidR="00033B1F" w:rsidRPr="002177C1" w:rsidTr="00D36882">
        <w:tc>
          <w:tcPr>
            <w:tcW w:w="3317" w:type="dxa"/>
            <w:gridSpan w:val="2"/>
            <w:tcBorders>
              <w:top w:val="nil"/>
              <w:left w:val="single" w:sz="8" w:space="0" w:color="000000"/>
              <w:bottom w:val="single" w:sz="8" w:space="0" w:color="000000"/>
              <w:right w:val="nil"/>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disk</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b/>
                <w:bCs/>
                <w:color w:val="FF0000"/>
                <w:sz w:val="24"/>
                <w:szCs w:val="24"/>
              </w:rPr>
              <w:t>fs</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b/>
                <w:bCs/>
                <w:color w:val="FF0000"/>
                <w:sz w:val="24"/>
                <w:szCs w:val="24"/>
              </w:rPr>
              <w:t>net</w:t>
            </w:r>
          </w:p>
        </w:tc>
        <w:tc>
          <w:tcPr>
            <w:tcW w:w="6547" w:type="dxa"/>
            <w:tcBorders>
              <w:top w:val="nil"/>
              <w:left w:val="single" w:sz="8" w:space="0" w:color="000000"/>
              <w:bottom w:val="single" w:sz="8" w:space="0" w:color="000000"/>
              <w:right w:val="single" w:sz="8" w:space="0" w:color="000000"/>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宋体" w:cs="宋体" w:hint="eastAsia"/>
                <w:sz w:val="24"/>
                <w:szCs w:val="24"/>
              </w:rPr>
              <w:t>支持的</w:t>
            </w:r>
            <w:r w:rsidRPr="002177C1">
              <w:rPr>
                <w:rFonts w:ascii="幼圆" w:eastAsia="幼圆" w:hAnsi="Arial" w:cs="Arial" w:hint="eastAsia"/>
                <w:sz w:val="24"/>
                <w:szCs w:val="24"/>
              </w:rPr>
              <w:t>CPU</w:t>
            </w:r>
            <w:r w:rsidRPr="002177C1">
              <w:rPr>
                <w:rFonts w:ascii="幼圆" w:eastAsia="幼圆" w:hAnsi="宋体" w:cs="宋体" w:hint="eastAsia"/>
                <w:sz w:val="24"/>
                <w:szCs w:val="24"/>
              </w:rPr>
              <w:t>无关的重要子系统：</w:t>
            </w:r>
          </w:p>
          <w:p w:rsidR="00033B1F" w:rsidRPr="002177C1" w:rsidRDefault="00033B1F" w:rsidP="00D36882">
            <w:pPr>
              <w:rPr>
                <w:rFonts w:ascii="幼圆" w:eastAsia="幼圆" w:hAnsi="宋体" w:cs="宋体"/>
                <w:sz w:val="24"/>
                <w:szCs w:val="24"/>
              </w:rPr>
            </w:pPr>
            <w:r w:rsidRPr="002177C1">
              <w:rPr>
                <w:rFonts w:ascii="幼圆" w:eastAsia="幼圆" w:hAnsi="宋体" w:cs="宋体" w:hint="eastAsia"/>
                <w:sz w:val="24"/>
                <w:szCs w:val="24"/>
              </w:rPr>
              <w:t>磁盘驱动的分区处理代码</w:t>
            </w:r>
          </w:p>
          <w:p w:rsidR="00033B1F" w:rsidRPr="002177C1" w:rsidRDefault="00033B1F" w:rsidP="00D36882">
            <w:pPr>
              <w:rPr>
                <w:rFonts w:ascii="幼圆" w:eastAsia="幼圆" w:hAnsi="宋体" w:cs="宋体"/>
                <w:sz w:val="24"/>
                <w:szCs w:val="24"/>
              </w:rPr>
            </w:pPr>
            <w:r w:rsidRPr="002177C1">
              <w:rPr>
                <w:rFonts w:ascii="幼圆" w:eastAsia="幼圆" w:hAnsi="宋体" w:cs="宋体" w:hint="eastAsia"/>
                <w:sz w:val="24"/>
                <w:szCs w:val="24"/>
              </w:rPr>
              <w:t>文件系统：</w:t>
            </w:r>
            <w:r w:rsidRPr="002177C1">
              <w:rPr>
                <w:rFonts w:ascii="幼圆" w:eastAsia="幼圆" w:hAnsi="Arial" w:cs="Arial" w:hint="eastAsia"/>
                <w:sz w:val="24"/>
                <w:szCs w:val="24"/>
              </w:rPr>
              <w:t>FAT</w:t>
            </w:r>
            <w:r w:rsidRPr="002177C1">
              <w:rPr>
                <w:rFonts w:ascii="幼圆" w:eastAsia="幼圆" w:hAnsi="宋体" w:cs="宋体" w:hint="eastAsia"/>
                <w:sz w:val="24"/>
                <w:szCs w:val="24"/>
              </w:rPr>
              <w:t>、</w:t>
            </w:r>
            <w:r w:rsidRPr="002177C1">
              <w:rPr>
                <w:rFonts w:ascii="幼圆" w:eastAsia="幼圆" w:hAnsi="Arial" w:cs="Arial" w:hint="eastAsia"/>
                <w:sz w:val="24"/>
                <w:szCs w:val="24"/>
              </w:rPr>
              <w:t>JFFS2</w:t>
            </w:r>
            <w:r w:rsidRPr="002177C1">
              <w:rPr>
                <w:rFonts w:ascii="幼圆" w:eastAsia="幼圆" w:hAnsi="宋体" w:cs="宋体" w:hint="eastAsia"/>
                <w:sz w:val="24"/>
                <w:szCs w:val="24"/>
              </w:rPr>
              <w:t>、</w:t>
            </w:r>
            <w:r w:rsidRPr="002177C1">
              <w:rPr>
                <w:rFonts w:ascii="幼圆" w:eastAsia="幼圆" w:hAnsi="Arial" w:cs="Arial" w:hint="eastAsia"/>
                <w:sz w:val="24"/>
                <w:szCs w:val="24"/>
              </w:rPr>
              <w:t>EXT2</w:t>
            </w:r>
            <w:r w:rsidRPr="002177C1">
              <w:rPr>
                <w:rFonts w:ascii="幼圆" w:eastAsia="幼圆" w:hAnsi="宋体" w:cs="宋体" w:hint="eastAsia"/>
                <w:sz w:val="24"/>
                <w:szCs w:val="24"/>
              </w:rPr>
              <w:t>等</w:t>
            </w:r>
          </w:p>
          <w:p w:rsidR="00033B1F" w:rsidRPr="002177C1" w:rsidRDefault="00033B1F" w:rsidP="00D36882">
            <w:pPr>
              <w:rPr>
                <w:rFonts w:ascii="幼圆" w:eastAsia="幼圆" w:hAnsi="宋体" w:cs="宋体"/>
                <w:sz w:val="24"/>
                <w:szCs w:val="24"/>
              </w:rPr>
            </w:pPr>
            <w:r w:rsidRPr="002177C1">
              <w:rPr>
                <w:rFonts w:ascii="幼圆" w:eastAsia="幼圆" w:hAnsi="宋体" w:cs="宋体" w:hint="eastAsia"/>
                <w:sz w:val="24"/>
                <w:szCs w:val="24"/>
              </w:rPr>
              <w:t>网络协议：</w:t>
            </w:r>
            <w:r w:rsidRPr="002177C1">
              <w:rPr>
                <w:rFonts w:ascii="幼圆" w:eastAsia="幼圆" w:hAnsi="Arial" w:cs="Arial" w:hint="eastAsia"/>
                <w:sz w:val="24"/>
                <w:szCs w:val="24"/>
              </w:rPr>
              <w:t>NFS</w:t>
            </w:r>
            <w:r w:rsidRPr="002177C1">
              <w:rPr>
                <w:rFonts w:ascii="幼圆" w:eastAsia="幼圆" w:hAnsi="宋体" w:cs="宋体" w:hint="eastAsia"/>
                <w:sz w:val="24"/>
                <w:szCs w:val="24"/>
              </w:rPr>
              <w:t>、</w:t>
            </w:r>
            <w:r w:rsidRPr="002177C1">
              <w:rPr>
                <w:rFonts w:ascii="幼圆" w:eastAsia="幼圆" w:hAnsi="Arial" w:cs="Arial" w:hint="eastAsia"/>
                <w:sz w:val="24"/>
                <w:szCs w:val="24"/>
              </w:rPr>
              <w:t>TFTP</w:t>
            </w:r>
            <w:r w:rsidRPr="002177C1">
              <w:rPr>
                <w:rFonts w:ascii="幼圆" w:eastAsia="幼圆" w:hAnsi="宋体" w:cs="宋体" w:hint="eastAsia"/>
                <w:sz w:val="24"/>
                <w:szCs w:val="24"/>
              </w:rPr>
              <w:t>、</w:t>
            </w:r>
            <w:r w:rsidRPr="002177C1">
              <w:rPr>
                <w:rFonts w:ascii="幼圆" w:eastAsia="幼圆" w:hAnsi="Arial" w:cs="Arial" w:hint="eastAsia"/>
                <w:sz w:val="24"/>
                <w:szCs w:val="24"/>
              </w:rPr>
              <w:t>RARP</w:t>
            </w:r>
            <w:r w:rsidRPr="002177C1">
              <w:rPr>
                <w:rFonts w:ascii="幼圆" w:eastAsia="幼圆" w:hAnsi="宋体" w:cs="宋体" w:hint="eastAsia"/>
                <w:sz w:val="24"/>
                <w:szCs w:val="24"/>
              </w:rPr>
              <w:t>、</w:t>
            </w:r>
            <w:r w:rsidRPr="002177C1">
              <w:rPr>
                <w:rFonts w:ascii="幼圆" w:eastAsia="幼圆" w:hAnsi="Arial" w:cs="Arial" w:hint="eastAsia"/>
                <w:sz w:val="24"/>
                <w:szCs w:val="24"/>
              </w:rPr>
              <w:t>DHCP</w:t>
            </w:r>
            <w:r w:rsidRPr="002177C1">
              <w:rPr>
                <w:rFonts w:ascii="幼圆" w:eastAsia="幼圆" w:hAnsi="宋体" w:cs="宋体" w:hint="eastAsia"/>
                <w:sz w:val="24"/>
                <w:szCs w:val="24"/>
              </w:rPr>
              <w:t>等等</w:t>
            </w:r>
          </w:p>
        </w:tc>
      </w:tr>
      <w:tr w:rsidR="00033B1F" w:rsidRPr="002177C1" w:rsidTr="00D36882">
        <w:tc>
          <w:tcPr>
            <w:tcW w:w="3317" w:type="dxa"/>
            <w:gridSpan w:val="2"/>
            <w:tcBorders>
              <w:top w:val="nil"/>
              <w:left w:val="single" w:sz="8" w:space="0" w:color="000000"/>
              <w:bottom w:val="single" w:sz="8" w:space="0" w:color="000000"/>
              <w:right w:val="nil"/>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Arial" w:cs="Arial" w:hint="eastAsia"/>
                <w:b/>
                <w:bCs/>
                <w:color w:val="FF0000"/>
                <w:sz w:val="24"/>
                <w:szCs w:val="24"/>
              </w:rPr>
              <w:lastRenderedPageBreak/>
              <w:t>include</w:t>
            </w:r>
          </w:p>
        </w:tc>
        <w:tc>
          <w:tcPr>
            <w:tcW w:w="6547" w:type="dxa"/>
            <w:tcBorders>
              <w:top w:val="nil"/>
              <w:left w:val="single" w:sz="8" w:space="0" w:color="000000"/>
              <w:bottom w:val="single" w:sz="8" w:space="0" w:color="000000"/>
              <w:right w:val="single" w:sz="8" w:space="0" w:color="000000"/>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宋体" w:cs="宋体" w:hint="eastAsia"/>
                <w:sz w:val="24"/>
                <w:szCs w:val="24"/>
              </w:rPr>
              <w:t>头文件，包括各</w:t>
            </w:r>
            <w:r w:rsidRPr="002177C1">
              <w:rPr>
                <w:rFonts w:ascii="幼圆" w:eastAsia="幼圆" w:hAnsi="Arial" w:cs="Arial" w:hint="eastAsia"/>
                <w:color w:val="FF0000"/>
                <w:sz w:val="24"/>
                <w:szCs w:val="24"/>
              </w:rPr>
              <w:t>CPU</w:t>
            </w:r>
            <w:r w:rsidRPr="002177C1">
              <w:rPr>
                <w:rFonts w:ascii="幼圆" w:eastAsia="幼圆" w:hAnsi="宋体" w:cs="宋体" w:hint="eastAsia"/>
                <w:color w:val="FF0000"/>
                <w:sz w:val="24"/>
                <w:szCs w:val="24"/>
              </w:rPr>
              <w:t>的寄存器定义</w:t>
            </w:r>
            <w:r w:rsidRPr="002177C1">
              <w:rPr>
                <w:rFonts w:ascii="幼圆" w:eastAsia="幼圆" w:hAnsi="宋体" w:cs="宋体" w:hint="eastAsia"/>
                <w:sz w:val="24"/>
                <w:szCs w:val="24"/>
              </w:rPr>
              <w:t>，文件系统、网络等等</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color w:val="FF0000"/>
                <w:sz w:val="24"/>
                <w:szCs w:val="24"/>
              </w:rPr>
              <w:t>configs</w:t>
            </w:r>
            <w:r w:rsidRPr="002177C1">
              <w:rPr>
                <w:rFonts w:ascii="幼圆" w:eastAsia="幼圆" w:hAnsi="宋体" w:cs="宋体" w:hint="eastAsia"/>
                <w:color w:val="FF0000"/>
                <w:sz w:val="24"/>
                <w:szCs w:val="24"/>
              </w:rPr>
              <w:t>子目录</w:t>
            </w:r>
            <w:r w:rsidRPr="002177C1">
              <w:rPr>
                <w:rFonts w:ascii="幼圆" w:eastAsia="幼圆" w:hAnsi="宋体" w:cs="宋体" w:hint="eastAsia"/>
                <w:sz w:val="24"/>
                <w:szCs w:val="24"/>
              </w:rPr>
              <w:t>下的文件是与目标板相关的配置头文件</w:t>
            </w:r>
          </w:p>
        </w:tc>
      </w:tr>
      <w:tr w:rsidR="00033B1F" w:rsidRPr="002177C1" w:rsidTr="00D36882">
        <w:tc>
          <w:tcPr>
            <w:tcW w:w="3317" w:type="dxa"/>
            <w:gridSpan w:val="2"/>
            <w:tcBorders>
              <w:top w:val="nil"/>
              <w:left w:val="single" w:sz="8" w:space="0" w:color="000000"/>
              <w:bottom w:val="single" w:sz="8" w:space="0" w:color="000000"/>
              <w:right w:val="nil"/>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doc</w:t>
            </w:r>
          </w:p>
        </w:tc>
        <w:tc>
          <w:tcPr>
            <w:tcW w:w="6547" w:type="dxa"/>
            <w:tcBorders>
              <w:top w:val="nil"/>
              <w:left w:val="single" w:sz="8" w:space="0" w:color="000000"/>
              <w:bottom w:val="single" w:sz="8" w:space="0" w:color="000000"/>
              <w:right w:val="single" w:sz="8" w:space="0" w:color="000000"/>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4"/>
                <w:szCs w:val="24"/>
              </w:rPr>
              <w:t>U-Boot</w:t>
            </w:r>
            <w:r w:rsidRPr="002177C1">
              <w:rPr>
                <w:rFonts w:ascii="幼圆" w:eastAsia="幼圆" w:hAnsi="宋体" w:cs="宋体" w:hint="eastAsia"/>
                <w:sz w:val="24"/>
                <w:szCs w:val="24"/>
              </w:rPr>
              <w:t>的说明文档，在修改配置文件的时候可能用得上</w:t>
            </w:r>
          </w:p>
        </w:tc>
      </w:tr>
      <w:tr w:rsidR="00033B1F" w:rsidRPr="002177C1" w:rsidTr="00D36882">
        <w:tc>
          <w:tcPr>
            <w:tcW w:w="3317" w:type="dxa"/>
            <w:gridSpan w:val="2"/>
            <w:tcBorders>
              <w:top w:val="nil"/>
              <w:left w:val="single" w:sz="8" w:space="0" w:color="000000"/>
              <w:bottom w:val="nil"/>
              <w:right w:val="nil"/>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Arial" w:cs="Arial" w:hint="eastAsia"/>
                <w:b/>
                <w:bCs/>
                <w:color w:val="FF0000"/>
                <w:sz w:val="24"/>
                <w:szCs w:val="24"/>
              </w:rPr>
              <w:t>lib_arm</w:t>
            </w:r>
          </w:p>
        </w:tc>
        <w:tc>
          <w:tcPr>
            <w:tcW w:w="6547" w:type="dxa"/>
            <w:vMerge w:val="restart"/>
            <w:tcBorders>
              <w:top w:val="nil"/>
              <w:left w:val="single" w:sz="8" w:space="0" w:color="000000"/>
              <w:bottom w:val="single" w:sz="8" w:space="0" w:color="000000"/>
              <w:right w:val="single" w:sz="8" w:space="0" w:color="000000"/>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宋体" w:cs="宋体" w:hint="eastAsia"/>
                <w:sz w:val="24"/>
                <w:szCs w:val="24"/>
              </w:rPr>
              <w:t>处理器体系相关的初始化文件</w:t>
            </w:r>
          </w:p>
          <w:p w:rsidR="00033B1F" w:rsidRPr="002177C1" w:rsidRDefault="00033B1F" w:rsidP="00D36882">
            <w:pPr>
              <w:rPr>
                <w:rFonts w:ascii="幼圆" w:eastAsia="幼圆" w:hAnsi="宋体" w:cs="宋体"/>
                <w:sz w:val="24"/>
                <w:szCs w:val="24"/>
              </w:rPr>
            </w:pPr>
            <w:r w:rsidRPr="002177C1">
              <w:rPr>
                <w:rFonts w:ascii="幼圆" w:eastAsia="幼圆" w:hAnsi="宋体" w:cs="宋体" w:hint="eastAsia"/>
                <w:sz w:val="24"/>
                <w:szCs w:val="24"/>
              </w:rPr>
              <w:t>比较重要的是其中的</w:t>
            </w:r>
            <w:r w:rsidRPr="002177C1">
              <w:rPr>
                <w:rFonts w:ascii="幼圆" w:eastAsia="幼圆" w:hAnsi="Arial" w:cs="Arial" w:hint="eastAsia"/>
                <w:color w:val="FF0000"/>
                <w:sz w:val="24"/>
                <w:szCs w:val="24"/>
              </w:rPr>
              <w:t>board.c</w:t>
            </w:r>
            <w:r w:rsidRPr="002177C1">
              <w:rPr>
                <w:rFonts w:ascii="幼圆" w:eastAsia="幼圆" w:hAnsi="宋体" w:cs="宋体" w:hint="eastAsia"/>
                <w:sz w:val="24"/>
                <w:szCs w:val="24"/>
              </w:rPr>
              <w:t>文件，几乎是</w:t>
            </w:r>
            <w:r w:rsidRPr="002177C1">
              <w:rPr>
                <w:rFonts w:ascii="幼圆" w:eastAsia="幼圆" w:hAnsi="Arial" w:cs="Arial" w:hint="eastAsia"/>
                <w:sz w:val="24"/>
                <w:szCs w:val="24"/>
              </w:rPr>
              <w:t>U-boot</w:t>
            </w:r>
            <w:r w:rsidRPr="002177C1">
              <w:rPr>
                <w:rFonts w:ascii="幼圆" w:eastAsia="幼圆" w:hAnsi="宋体" w:cs="宋体" w:hint="eastAsia"/>
                <w:sz w:val="24"/>
                <w:szCs w:val="24"/>
              </w:rPr>
              <w:t>的所有架构第二阶段代码入口函数和相关初始化函数存放的地方。</w:t>
            </w:r>
          </w:p>
        </w:tc>
      </w:tr>
      <w:tr w:rsidR="00033B1F" w:rsidRPr="002177C1" w:rsidTr="00D36882">
        <w:tc>
          <w:tcPr>
            <w:tcW w:w="1615" w:type="dxa"/>
            <w:tcBorders>
              <w:top w:val="nil"/>
              <w:left w:val="single" w:sz="8" w:space="0" w:color="000000"/>
              <w:bottom w:val="single" w:sz="8" w:space="0" w:color="000000"/>
              <w:right w:val="nil"/>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lib_avr32</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lib_blackfin</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lib_generic</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lib_i386</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lib_m68k</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lib_microblaze</w:t>
            </w:r>
          </w:p>
        </w:tc>
        <w:tc>
          <w:tcPr>
            <w:tcW w:w="1702" w:type="dxa"/>
            <w:tcBorders>
              <w:top w:val="nil"/>
              <w:left w:val="nil"/>
              <w:bottom w:val="single" w:sz="8" w:space="0" w:color="000000"/>
              <w:right w:val="nil"/>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lib_mips lib_nios</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lib_nios2</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lib_ppc</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lib_sh</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color w:val="000000"/>
                <w:sz w:val="20"/>
              </w:rPr>
              <w:t>lib_sparc</w:t>
            </w:r>
          </w:p>
        </w:tc>
        <w:tc>
          <w:tcPr>
            <w:tcW w:w="0" w:type="auto"/>
            <w:vMerge/>
            <w:tcBorders>
              <w:top w:val="nil"/>
              <w:left w:val="single" w:sz="8" w:space="0" w:color="000000"/>
              <w:bottom w:val="single" w:sz="8" w:space="0" w:color="000000"/>
              <w:right w:val="single" w:sz="8" w:space="0" w:color="000000"/>
            </w:tcBorders>
            <w:vAlign w:val="center"/>
            <w:hideMark/>
          </w:tcPr>
          <w:p w:rsidR="00033B1F" w:rsidRPr="002177C1" w:rsidRDefault="00033B1F" w:rsidP="00D36882">
            <w:pPr>
              <w:spacing w:beforeAutospacing="1" w:afterAutospacing="1"/>
              <w:rPr>
                <w:rFonts w:ascii="幼圆" w:eastAsia="幼圆" w:hAnsi="宋体" w:cs="宋体"/>
                <w:sz w:val="24"/>
                <w:szCs w:val="24"/>
              </w:rPr>
            </w:pPr>
          </w:p>
        </w:tc>
      </w:tr>
      <w:tr w:rsidR="00033B1F" w:rsidRPr="002177C1" w:rsidTr="00D36882">
        <w:tc>
          <w:tcPr>
            <w:tcW w:w="3317" w:type="dxa"/>
            <w:gridSpan w:val="2"/>
            <w:tcBorders>
              <w:top w:val="nil"/>
              <w:left w:val="single" w:sz="8" w:space="0" w:color="000000"/>
              <w:bottom w:val="single" w:sz="8" w:space="0" w:color="000000"/>
              <w:right w:val="nil"/>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 </w:t>
            </w:r>
            <w:r w:rsidRPr="002177C1">
              <w:rPr>
                <w:rFonts w:ascii="幼圆" w:eastAsia="幼圆" w:hAnsi="Arial" w:cs="Arial" w:hint="eastAsia"/>
                <w:sz w:val="20"/>
              </w:rPr>
              <w:t>api</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color w:val="000000"/>
                <w:sz w:val="20"/>
              </w:rPr>
              <w:t>examples</w:t>
            </w:r>
          </w:p>
        </w:tc>
        <w:tc>
          <w:tcPr>
            <w:tcW w:w="6547" w:type="dxa"/>
            <w:tcBorders>
              <w:top w:val="nil"/>
              <w:left w:val="single" w:sz="8" w:space="0" w:color="000000"/>
              <w:bottom w:val="single" w:sz="8" w:space="0" w:color="000000"/>
              <w:right w:val="single" w:sz="8" w:space="0" w:color="000000"/>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宋体" w:cs="宋体" w:hint="eastAsia"/>
                <w:sz w:val="24"/>
                <w:szCs w:val="24"/>
              </w:rPr>
              <w:t>外部扩展应用程序的</w:t>
            </w:r>
            <w:r w:rsidRPr="002177C1">
              <w:rPr>
                <w:rFonts w:ascii="幼圆" w:eastAsia="幼圆" w:hAnsi="Arial" w:cs="Arial" w:hint="eastAsia"/>
                <w:sz w:val="24"/>
                <w:szCs w:val="24"/>
              </w:rPr>
              <w:t>API</w:t>
            </w:r>
            <w:r w:rsidRPr="002177C1">
              <w:rPr>
                <w:rFonts w:ascii="幼圆" w:eastAsia="幼圆" w:hAnsi="宋体" w:cs="宋体" w:hint="eastAsia"/>
                <w:sz w:val="24"/>
                <w:szCs w:val="24"/>
              </w:rPr>
              <w:t>和范例</w:t>
            </w:r>
          </w:p>
        </w:tc>
      </w:tr>
      <w:tr w:rsidR="00033B1F" w:rsidRPr="002177C1" w:rsidTr="00D36882">
        <w:tc>
          <w:tcPr>
            <w:tcW w:w="3317" w:type="dxa"/>
            <w:gridSpan w:val="2"/>
            <w:tcBorders>
              <w:top w:val="nil"/>
              <w:left w:val="single" w:sz="8" w:space="0" w:color="000000"/>
              <w:bottom w:val="single" w:sz="8" w:space="0" w:color="000000"/>
              <w:right w:val="nil"/>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nand_spl</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onenand_ipl</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color w:val="000000"/>
                <w:sz w:val="20"/>
              </w:rPr>
              <w:t>post</w:t>
            </w:r>
          </w:p>
        </w:tc>
        <w:tc>
          <w:tcPr>
            <w:tcW w:w="6547" w:type="dxa"/>
            <w:tcBorders>
              <w:top w:val="nil"/>
              <w:left w:val="single" w:sz="8" w:space="0" w:color="000000"/>
              <w:bottom w:val="single" w:sz="8" w:space="0" w:color="000000"/>
              <w:right w:val="single" w:sz="8" w:space="0" w:color="000000"/>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宋体" w:cs="宋体" w:hint="eastAsia"/>
                <w:sz w:val="24"/>
                <w:szCs w:val="24"/>
              </w:rPr>
              <w:t>一些特殊构架需要的启动代码和上电自检程序代码</w:t>
            </w:r>
          </w:p>
        </w:tc>
      </w:tr>
      <w:tr w:rsidR="00033B1F" w:rsidRPr="002177C1" w:rsidTr="00D36882">
        <w:tc>
          <w:tcPr>
            <w:tcW w:w="3317" w:type="dxa"/>
            <w:gridSpan w:val="2"/>
            <w:tcBorders>
              <w:top w:val="nil"/>
              <w:left w:val="single" w:sz="8" w:space="0" w:color="000000"/>
              <w:bottom w:val="single" w:sz="8" w:space="0" w:color="000000"/>
              <w:right w:val="nil"/>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Arial" w:cs="Arial" w:hint="eastAsia"/>
                <w:color w:val="000000"/>
                <w:sz w:val="20"/>
              </w:rPr>
              <w:t>libfdt</w:t>
            </w:r>
          </w:p>
        </w:tc>
        <w:tc>
          <w:tcPr>
            <w:tcW w:w="6547" w:type="dxa"/>
            <w:tcBorders>
              <w:top w:val="nil"/>
              <w:left w:val="single" w:sz="8" w:space="0" w:color="000000"/>
              <w:bottom w:val="single" w:sz="8" w:space="0" w:color="000000"/>
              <w:right w:val="single" w:sz="8" w:space="0" w:color="000000"/>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宋体" w:cs="宋体" w:hint="eastAsia"/>
                <w:sz w:val="24"/>
                <w:szCs w:val="24"/>
              </w:rPr>
              <w:t>支持平坦设备树</w:t>
            </w:r>
            <w:r w:rsidRPr="002177C1">
              <w:rPr>
                <w:rFonts w:ascii="幼圆" w:eastAsia="幼圆" w:hAnsi="Arial" w:cs="Arial" w:hint="eastAsia"/>
                <w:sz w:val="24"/>
                <w:szCs w:val="24"/>
              </w:rPr>
              <w:t>(flattened device trees)</w:t>
            </w:r>
            <w:r w:rsidRPr="002177C1">
              <w:rPr>
                <w:rFonts w:ascii="幼圆" w:eastAsia="幼圆" w:hAnsi="宋体" w:cs="宋体" w:hint="eastAsia"/>
                <w:sz w:val="24"/>
                <w:szCs w:val="24"/>
              </w:rPr>
              <w:t>的库文件</w:t>
            </w:r>
          </w:p>
        </w:tc>
      </w:tr>
      <w:tr w:rsidR="00033B1F" w:rsidRPr="002177C1" w:rsidTr="00D36882">
        <w:tc>
          <w:tcPr>
            <w:tcW w:w="3317" w:type="dxa"/>
            <w:gridSpan w:val="2"/>
            <w:tcBorders>
              <w:top w:val="nil"/>
              <w:left w:val="single" w:sz="8" w:space="0" w:color="000000"/>
              <w:bottom w:val="single" w:sz="8" w:space="0" w:color="000000"/>
              <w:right w:val="nil"/>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Arial" w:cs="Arial" w:hint="eastAsia"/>
                <w:color w:val="000000"/>
                <w:sz w:val="20"/>
              </w:rPr>
              <w:t>tools</w:t>
            </w:r>
          </w:p>
        </w:tc>
        <w:tc>
          <w:tcPr>
            <w:tcW w:w="6547" w:type="dxa"/>
            <w:tcBorders>
              <w:top w:val="nil"/>
              <w:left w:val="single" w:sz="8" w:space="0" w:color="000000"/>
              <w:bottom w:val="single" w:sz="8" w:space="0" w:color="000000"/>
              <w:right w:val="single" w:sz="8" w:space="0" w:color="000000"/>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宋体" w:cs="宋体" w:hint="eastAsia"/>
                <w:sz w:val="24"/>
                <w:szCs w:val="24"/>
              </w:rPr>
              <w:t>编译</w:t>
            </w:r>
            <w:r w:rsidRPr="002177C1">
              <w:rPr>
                <w:rFonts w:ascii="幼圆" w:eastAsia="幼圆" w:hAnsi="Arial" w:cs="Arial" w:hint="eastAsia"/>
                <w:sz w:val="24"/>
                <w:szCs w:val="24"/>
              </w:rPr>
              <w:t>S-Record</w:t>
            </w:r>
            <w:r w:rsidRPr="002177C1">
              <w:rPr>
                <w:rFonts w:ascii="幼圆" w:eastAsia="幼圆" w:hAnsi="宋体" w:cs="宋体" w:hint="eastAsia"/>
                <w:sz w:val="24"/>
                <w:szCs w:val="24"/>
              </w:rPr>
              <w:t>或</w:t>
            </w:r>
            <w:r w:rsidRPr="002177C1">
              <w:rPr>
                <w:rFonts w:ascii="幼圆" w:eastAsia="幼圆" w:hAnsi="Arial" w:cs="Arial" w:hint="eastAsia"/>
                <w:sz w:val="24"/>
                <w:szCs w:val="24"/>
              </w:rPr>
              <w:t>U-Boot</w:t>
            </w:r>
            <w:r w:rsidRPr="002177C1">
              <w:rPr>
                <w:rFonts w:ascii="幼圆" w:eastAsia="幼圆" w:hAnsi="宋体" w:cs="宋体" w:hint="eastAsia"/>
                <w:sz w:val="24"/>
                <w:szCs w:val="24"/>
              </w:rPr>
              <w:t>映像等相关工具，制作</w:t>
            </w:r>
            <w:r w:rsidRPr="002177C1">
              <w:rPr>
                <w:rFonts w:ascii="幼圆" w:eastAsia="幼圆" w:hAnsi="Arial" w:cs="Arial" w:hint="eastAsia"/>
                <w:sz w:val="24"/>
                <w:szCs w:val="24"/>
              </w:rPr>
              <w:t>bootm</w:t>
            </w:r>
            <w:r w:rsidRPr="002177C1">
              <w:rPr>
                <w:rFonts w:ascii="幼圆" w:eastAsia="幼圆" w:hAnsi="宋体" w:cs="宋体" w:hint="eastAsia"/>
                <w:sz w:val="24"/>
                <w:szCs w:val="24"/>
              </w:rPr>
              <w:t>引导的内核映像文件工具</w:t>
            </w:r>
            <w:r w:rsidRPr="002177C1">
              <w:rPr>
                <w:rFonts w:ascii="幼圆" w:eastAsia="幼圆" w:hAnsi="Arial" w:cs="Arial" w:hint="eastAsia"/>
                <w:color w:val="FF0000"/>
                <w:sz w:val="24"/>
                <w:szCs w:val="24"/>
              </w:rPr>
              <w:t>mkimage</w:t>
            </w:r>
            <w:r w:rsidRPr="002177C1">
              <w:rPr>
                <w:rFonts w:ascii="幼圆" w:eastAsia="幼圆" w:hAnsi="宋体" w:cs="宋体" w:hint="eastAsia"/>
                <w:sz w:val="24"/>
                <w:szCs w:val="24"/>
              </w:rPr>
              <w:t>源码就在此</w:t>
            </w:r>
          </w:p>
        </w:tc>
      </w:tr>
      <w:tr w:rsidR="00033B1F" w:rsidRPr="002177C1" w:rsidTr="00D36882">
        <w:tc>
          <w:tcPr>
            <w:tcW w:w="3317" w:type="dxa"/>
            <w:gridSpan w:val="2"/>
            <w:tcBorders>
              <w:top w:val="nil"/>
              <w:left w:val="single" w:sz="8" w:space="0" w:color="000000"/>
              <w:bottom w:val="single" w:sz="8" w:space="0" w:color="000000"/>
              <w:right w:val="nil"/>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Arial" w:cs="Arial" w:hint="eastAsia"/>
                <w:b/>
                <w:bCs/>
                <w:color w:val="FF0000"/>
                <w:sz w:val="24"/>
                <w:szCs w:val="24"/>
              </w:rPr>
              <w:t>Makefile</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MAKEALL</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config.mk</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rules.mk</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mkconfig</w:t>
            </w:r>
          </w:p>
        </w:tc>
        <w:tc>
          <w:tcPr>
            <w:tcW w:w="6547" w:type="dxa"/>
            <w:tcBorders>
              <w:top w:val="nil"/>
              <w:left w:val="single" w:sz="8" w:space="0" w:color="000000"/>
              <w:bottom w:val="single" w:sz="8" w:space="0" w:color="000000"/>
              <w:right w:val="single" w:sz="8" w:space="0" w:color="000000"/>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宋体" w:cs="宋体" w:hint="eastAsia"/>
                <w:sz w:val="24"/>
                <w:szCs w:val="24"/>
              </w:rPr>
              <w:t>控制整个编译过程的主</w:t>
            </w:r>
            <w:r w:rsidRPr="002177C1">
              <w:rPr>
                <w:rFonts w:ascii="幼圆" w:eastAsia="幼圆" w:hAnsi="Arial" w:cs="Arial" w:hint="eastAsia"/>
                <w:color w:val="FF0000"/>
                <w:sz w:val="24"/>
                <w:szCs w:val="24"/>
              </w:rPr>
              <w:t>Makefile</w:t>
            </w:r>
            <w:r w:rsidRPr="002177C1">
              <w:rPr>
                <w:rFonts w:ascii="幼圆" w:eastAsia="幼圆" w:hAnsi="宋体" w:cs="宋体" w:hint="eastAsia"/>
                <w:sz w:val="24"/>
                <w:szCs w:val="24"/>
              </w:rPr>
              <w:t>文件和规则文件</w:t>
            </w:r>
          </w:p>
        </w:tc>
      </w:tr>
      <w:tr w:rsidR="00033B1F" w:rsidRPr="002177C1" w:rsidTr="00D36882">
        <w:tc>
          <w:tcPr>
            <w:tcW w:w="3317" w:type="dxa"/>
            <w:gridSpan w:val="2"/>
            <w:tcBorders>
              <w:top w:val="nil"/>
              <w:left w:val="single" w:sz="8" w:space="0" w:color="000000"/>
              <w:bottom w:val="single" w:sz="8" w:space="0" w:color="000000"/>
              <w:right w:val="nil"/>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CHANGELOG</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CHANGELOG-before-U-Boot-1.1.5</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COPYING</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CREDITS</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MAINTAINERS</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README</w:t>
            </w:r>
          </w:p>
        </w:tc>
        <w:tc>
          <w:tcPr>
            <w:tcW w:w="6547" w:type="dxa"/>
            <w:tcBorders>
              <w:top w:val="nil"/>
              <w:left w:val="single" w:sz="8" w:space="0" w:color="000000"/>
              <w:bottom w:val="single" w:sz="8" w:space="0" w:color="000000"/>
              <w:right w:val="single" w:sz="8" w:space="0" w:color="000000"/>
            </w:tcBorders>
            <w:shd w:val="clear" w:color="auto" w:fill="auto"/>
            <w:tcMar>
              <w:top w:w="0" w:type="dxa"/>
              <w:left w:w="10" w:type="dxa"/>
              <w:bottom w:w="0" w:type="dxa"/>
              <w:right w:w="10" w:type="dxa"/>
            </w:tcMar>
            <w:hideMark/>
          </w:tcPr>
          <w:p w:rsidR="00033B1F" w:rsidRPr="002177C1" w:rsidRDefault="00033B1F" w:rsidP="00D36882">
            <w:pPr>
              <w:rPr>
                <w:rFonts w:ascii="幼圆" w:eastAsia="幼圆" w:hAnsi="宋体" w:cs="宋体"/>
                <w:sz w:val="24"/>
                <w:szCs w:val="24"/>
              </w:rPr>
            </w:pPr>
            <w:r w:rsidRPr="002177C1">
              <w:rPr>
                <w:rFonts w:ascii="幼圆" w:eastAsia="幼圆" w:hAnsi="宋体" w:cs="宋体" w:hint="eastAsia"/>
                <w:sz w:val="24"/>
                <w:szCs w:val="24"/>
              </w:rPr>
              <w:t>一些介绍性的文档、版权说明</w:t>
            </w:r>
          </w:p>
        </w:tc>
      </w:tr>
    </w:tbl>
    <w:p w:rsidR="00033B1F" w:rsidRPr="002177C1" w:rsidRDefault="00033B1F" w:rsidP="005B599E">
      <w:pPr>
        <w:spacing w:before="75" w:after="79"/>
        <w:ind w:firstLine="420"/>
        <w:rPr>
          <w:rFonts w:ascii="幼圆" w:eastAsia="幼圆" w:hAnsi="宋体" w:cs="宋体"/>
          <w:color w:val="000000"/>
          <w:sz w:val="20"/>
          <w:shd w:val="clear" w:color="auto" w:fill="FFFFFF"/>
        </w:rPr>
      </w:pPr>
      <w:r w:rsidRPr="002177C1">
        <w:rPr>
          <w:rFonts w:ascii="幼圆" w:eastAsia="幼圆" w:hAnsi="宋体" w:cs="宋体" w:hint="eastAsia"/>
          <w:color w:val="000000"/>
          <w:sz w:val="20"/>
          <w:shd w:val="clear" w:color="auto" w:fill="FFFFFF"/>
        </w:rPr>
        <w:t>标为</w:t>
      </w:r>
      <w:r w:rsidRPr="002177C1">
        <w:rPr>
          <w:rFonts w:ascii="幼圆" w:eastAsia="幼圆" w:hAnsi="宋体" w:cs="宋体" w:hint="eastAsia"/>
          <w:color w:val="FF0000"/>
          <w:sz w:val="20"/>
          <w:shd w:val="clear" w:color="auto" w:fill="FFFFFF"/>
        </w:rPr>
        <w:t>红色</w:t>
      </w:r>
      <w:r w:rsidRPr="002177C1">
        <w:rPr>
          <w:rFonts w:ascii="幼圆" w:eastAsia="幼圆" w:hAnsi="宋体" w:cs="宋体" w:hint="eastAsia"/>
          <w:color w:val="000000"/>
          <w:sz w:val="20"/>
          <w:shd w:val="clear" w:color="auto" w:fill="FFFFFF"/>
        </w:rPr>
        <w:t>的是移植时比较重要的文件或文件夹。</w:t>
      </w:r>
    </w:p>
    <w:p w:rsidR="00033B1F" w:rsidRPr="002177C1" w:rsidRDefault="00033B1F" w:rsidP="005B599E">
      <w:pPr>
        <w:pStyle w:val="1"/>
        <w:numPr>
          <w:ilvl w:val="0"/>
          <w:numId w:val="1"/>
        </w:numPr>
        <w:ind w:left="0" w:firstLine="0"/>
        <w:rPr>
          <w:rFonts w:ascii="幼圆" w:eastAsia="幼圆"/>
        </w:rPr>
      </w:pPr>
      <w:r w:rsidRPr="002177C1">
        <w:rPr>
          <w:rFonts w:ascii="幼圆" w:eastAsia="幼圆" w:hint="eastAsia"/>
        </w:rPr>
        <w:t>U-boot代码的大致执行流程（以S3C24x0为例）</w:t>
      </w:r>
    </w:p>
    <w:p w:rsidR="00033B1F" w:rsidRPr="002177C1" w:rsidRDefault="00033B1F" w:rsidP="005B599E">
      <w:pPr>
        <w:spacing w:before="75" w:after="79"/>
        <w:ind w:firstLine="420"/>
        <w:rPr>
          <w:rFonts w:ascii="幼圆" w:eastAsia="幼圆" w:hAnsi="宋体" w:cs="宋体"/>
          <w:sz w:val="24"/>
          <w:szCs w:val="24"/>
        </w:rPr>
      </w:pPr>
      <w:r w:rsidRPr="002177C1">
        <w:rPr>
          <w:rFonts w:ascii="幼圆" w:eastAsia="幼圆" w:hAnsi="宋体" w:cs="宋体" w:hint="eastAsia"/>
          <w:sz w:val="24"/>
          <w:szCs w:val="24"/>
        </w:rPr>
        <w:t>从链接脚本文件u-boot.lds中可以找到代码的起始：</w:t>
      </w:r>
    </w:p>
    <w:tbl>
      <w:tblPr>
        <w:tblW w:w="0" w:type="auto"/>
        <w:tblInd w:w="-2" w:type="dxa"/>
        <w:tblCellMar>
          <w:left w:w="0" w:type="dxa"/>
          <w:right w:w="0" w:type="dxa"/>
        </w:tblCellMar>
        <w:tblLook w:val="04A0" w:firstRow="1" w:lastRow="0" w:firstColumn="1" w:lastColumn="0" w:noHBand="0" w:noVBand="1"/>
      </w:tblPr>
      <w:tblGrid>
        <w:gridCol w:w="8288"/>
      </w:tblGrid>
      <w:tr w:rsidR="00033B1F" w:rsidRPr="002177C1" w:rsidTr="00D36882">
        <w:tc>
          <w:tcPr>
            <w:tcW w:w="9864" w:type="dxa"/>
            <w:tcBorders>
              <w:top w:val="single" w:sz="8" w:space="0" w:color="000000"/>
              <w:left w:val="single" w:sz="8" w:space="0" w:color="000000"/>
              <w:bottom w:val="single" w:sz="8" w:space="0" w:color="000000"/>
              <w:right w:val="single" w:sz="8" w:space="0" w:color="000000"/>
            </w:tcBorders>
            <w:shd w:val="clear" w:color="auto" w:fill="auto"/>
            <w:tcMar>
              <w:top w:w="55" w:type="dxa"/>
              <w:left w:w="55" w:type="dxa"/>
              <w:bottom w:w="55" w:type="dxa"/>
              <w:right w:w="55" w:type="dxa"/>
            </w:tcMar>
            <w:hideMark/>
          </w:tcPr>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OUTPUT_FORMAT("elf32-littlearm", "elf32-littlearm", "elf32-littlearm")</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OUTPUT_ARCH(arm)</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color w:val="FF0000"/>
                <w:sz w:val="20"/>
              </w:rPr>
              <w:t>ENTRY(_start)</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SECTIONS</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       </w:t>
            </w:r>
            <w:r w:rsidRPr="002177C1">
              <w:rPr>
                <w:rFonts w:ascii="幼圆" w:eastAsia="幼圆" w:hAnsi="Arial" w:cs="Arial" w:hint="eastAsia"/>
                <w:sz w:val="20"/>
              </w:rPr>
              <w:t>. = 0x00000000;</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       </w:t>
            </w:r>
            <w:r w:rsidRPr="002177C1">
              <w:rPr>
                <w:rFonts w:ascii="幼圆" w:eastAsia="幼圆" w:hAnsi="Arial" w:cs="Arial" w:hint="eastAsia"/>
                <w:sz w:val="20"/>
              </w:rPr>
              <w:t>. = ALIGN(4);</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       </w:t>
            </w:r>
            <w:r w:rsidRPr="002177C1">
              <w:rPr>
                <w:rFonts w:ascii="幼圆" w:eastAsia="幼圆" w:hAnsi="Arial" w:cs="Arial" w:hint="eastAsia"/>
                <w:sz w:val="20"/>
              </w:rPr>
              <w:t>.text :</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       </w:t>
            </w:r>
            <w:r w:rsidRPr="002177C1">
              <w:rPr>
                <w:rFonts w:ascii="幼圆" w:eastAsia="幼圆" w:hAnsi="Arial" w:cs="Arial" w:hint="eastAsia"/>
                <w:sz w:val="20"/>
              </w:rPr>
              <w:t>{</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color w:val="FF0000"/>
                <w:sz w:val="20"/>
              </w:rPr>
              <w:t>              </w:t>
            </w:r>
            <w:r w:rsidRPr="002177C1">
              <w:rPr>
                <w:rFonts w:ascii="幼圆" w:eastAsia="幼圆" w:hAnsi="Arial" w:cs="Arial" w:hint="eastAsia"/>
                <w:color w:val="FF0000"/>
                <w:sz w:val="20"/>
              </w:rPr>
              <w:t>cpu/arm920t/start.o</w:t>
            </w:r>
            <w:r w:rsidRPr="002177C1">
              <w:rPr>
                <w:rFonts w:ascii="幼圆" w:eastAsia="幼圆" w:hAnsi="Arial" w:cs="Arial" w:hint="eastAsia"/>
                <w:color w:val="FF0000"/>
                <w:sz w:val="20"/>
              </w:rPr>
              <w:t>      </w:t>
            </w:r>
            <w:r w:rsidRPr="002177C1">
              <w:rPr>
                <w:rFonts w:ascii="幼圆" w:eastAsia="幼圆" w:hAnsi="Arial" w:cs="Arial" w:hint="eastAsia"/>
                <w:color w:val="FF0000"/>
                <w:sz w:val="20"/>
              </w:rPr>
              <w:t>(.text)</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              </w:t>
            </w:r>
            <w:r w:rsidRPr="002177C1">
              <w:rPr>
                <w:rFonts w:ascii="幼圆" w:eastAsia="幼圆" w:hAnsi="Arial" w:cs="Arial" w:hint="eastAsia"/>
                <w:sz w:val="20"/>
              </w:rPr>
              <w:t>*(.text)</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       </w:t>
            </w:r>
            <w:r w:rsidRPr="002177C1">
              <w:rPr>
                <w:rFonts w:ascii="幼圆" w:eastAsia="幼圆" w:hAnsi="Arial" w:cs="Arial" w:hint="eastAsia"/>
                <w:sz w:val="20"/>
              </w:rPr>
              <w:t>}</w:t>
            </w:r>
          </w:p>
          <w:p w:rsidR="00033B1F" w:rsidRPr="002177C1" w:rsidRDefault="00033B1F" w:rsidP="00D36882">
            <w:pPr>
              <w:rPr>
                <w:rFonts w:ascii="幼圆" w:eastAsia="幼圆" w:hAnsi="宋体" w:cs="宋体"/>
                <w:sz w:val="24"/>
                <w:szCs w:val="24"/>
              </w:rPr>
            </w:pPr>
            <w:r w:rsidRPr="002177C1">
              <w:rPr>
                <w:rFonts w:ascii="幼圆" w:eastAsia="幼圆" w:hAnsi="Arial" w:cs="Arial" w:hint="eastAsia"/>
                <w:sz w:val="20"/>
              </w:rPr>
              <w:t>…...</w:t>
            </w:r>
          </w:p>
        </w:tc>
      </w:tr>
    </w:tbl>
    <w:p w:rsidR="00033B1F" w:rsidRPr="002177C1" w:rsidRDefault="00033B1F" w:rsidP="005B599E">
      <w:pPr>
        <w:spacing w:before="75" w:after="79"/>
        <w:ind w:firstLine="420"/>
        <w:rPr>
          <w:rFonts w:ascii="幼圆" w:eastAsia="幼圆" w:hAnsi="宋体" w:cs="宋体"/>
          <w:sz w:val="24"/>
          <w:szCs w:val="24"/>
        </w:rPr>
      </w:pPr>
      <w:r w:rsidRPr="002177C1">
        <w:rPr>
          <w:rFonts w:ascii="幼圆" w:eastAsia="幼圆" w:hAnsi="宋体" w:cs="宋体" w:hint="eastAsia"/>
          <w:sz w:val="24"/>
          <w:szCs w:val="24"/>
        </w:rPr>
        <w:t>从中知道程序的入口点是_start，定位于cpu/arm920t /start.S（即u-boot启动的第一阶段）。</w:t>
      </w:r>
    </w:p>
    <w:p w:rsidR="00033B1F" w:rsidRPr="002177C1" w:rsidRDefault="00033B1F" w:rsidP="005B599E">
      <w:pPr>
        <w:spacing w:before="75" w:after="79"/>
        <w:ind w:firstLine="420"/>
        <w:rPr>
          <w:rFonts w:ascii="幼圆" w:eastAsia="幼圆" w:hAnsi="宋体" w:cs="宋体"/>
          <w:sz w:val="24"/>
          <w:szCs w:val="24"/>
        </w:rPr>
      </w:pPr>
    </w:p>
    <w:p w:rsidR="00033B1F" w:rsidRPr="002177C1" w:rsidRDefault="00033B1F" w:rsidP="005B599E">
      <w:pPr>
        <w:pStyle w:val="1"/>
        <w:numPr>
          <w:ilvl w:val="0"/>
          <w:numId w:val="1"/>
        </w:numPr>
        <w:ind w:left="0" w:firstLine="0"/>
        <w:rPr>
          <w:rFonts w:ascii="幼圆" w:eastAsia="幼圆"/>
        </w:rPr>
      </w:pPr>
      <w:r w:rsidRPr="002177C1">
        <w:rPr>
          <w:rFonts w:ascii="幼圆" w:eastAsia="幼圆" w:hint="eastAsia"/>
        </w:rPr>
        <w:t>U-boot版本相关</w:t>
      </w:r>
    </w:p>
    <w:p w:rsidR="00033B1F" w:rsidRPr="002177C1" w:rsidRDefault="00033B1F" w:rsidP="005B599E">
      <w:pPr>
        <w:rPr>
          <w:rFonts w:ascii="幼圆" w:eastAsia="幼圆"/>
        </w:rPr>
      </w:pPr>
      <w:r w:rsidRPr="002177C1">
        <w:rPr>
          <w:rFonts w:ascii="幼圆" w:eastAsia="幼圆" w:hint="eastAsia"/>
        </w:rPr>
        <w:t>1、版本号变化：</w:t>
      </w:r>
    </w:p>
    <w:p w:rsidR="00033B1F" w:rsidRPr="002177C1" w:rsidRDefault="00033B1F" w:rsidP="005B599E">
      <w:pPr>
        <w:rPr>
          <w:rFonts w:ascii="幼圆" w:eastAsia="幼圆"/>
        </w:rPr>
      </w:pPr>
      <w:r w:rsidRPr="002177C1">
        <w:rPr>
          <w:rFonts w:ascii="幼圆" w:eastAsia="幼圆" w:hint="eastAsia"/>
        </w:rPr>
        <w:t>2008年8月及以前</w:t>
      </w:r>
    </w:p>
    <w:p w:rsidR="00033B1F" w:rsidRPr="002177C1" w:rsidRDefault="00033B1F" w:rsidP="005B599E">
      <w:pPr>
        <w:rPr>
          <w:rFonts w:ascii="幼圆" w:eastAsia="幼圆"/>
        </w:rPr>
      </w:pPr>
      <w:r w:rsidRPr="002177C1">
        <w:rPr>
          <w:rFonts w:ascii="幼圆" w:eastAsia="幼圆" w:hint="eastAsia"/>
        </w:rPr>
        <w:t>按版本号命名：u-boot-1.3.4.tar.bz2(2008年8月更新)</w:t>
      </w:r>
    </w:p>
    <w:p w:rsidR="00033B1F" w:rsidRPr="002177C1" w:rsidRDefault="00033B1F" w:rsidP="005B599E">
      <w:pPr>
        <w:rPr>
          <w:rFonts w:ascii="幼圆" w:eastAsia="幼圆"/>
        </w:rPr>
      </w:pPr>
      <w:r w:rsidRPr="002177C1">
        <w:rPr>
          <w:rFonts w:ascii="幼圆" w:eastAsia="幼圆" w:hint="eastAsia"/>
        </w:rPr>
        <w:t>2008年8月以后均按日期命名。</w:t>
      </w:r>
    </w:p>
    <w:p w:rsidR="00033B1F" w:rsidRPr="002177C1" w:rsidRDefault="00033B1F" w:rsidP="005B599E">
      <w:pPr>
        <w:rPr>
          <w:rFonts w:ascii="幼圆" w:eastAsia="幼圆"/>
        </w:rPr>
      </w:pPr>
      <w:r w:rsidRPr="002177C1">
        <w:rPr>
          <w:rFonts w:ascii="幼圆" w:eastAsia="幼圆" w:hint="eastAsia"/>
        </w:rPr>
        <w:t>目前最新版本：u-boot-2011.06.tar.bz2（2011年6月更新）</w:t>
      </w:r>
    </w:p>
    <w:p w:rsidR="00033B1F" w:rsidRPr="002177C1" w:rsidRDefault="00033B1F" w:rsidP="005B599E">
      <w:pPr>
        <w:rPr>
          <w:rFonts w:ascii="幼圆" w:eastAsia="幼圆"/>
        </w:rPr>
      </w:pPr>
      <w:r w:rsidRPr="002177C1">
        <w:rPr>
          <w:rFonts w:ascii="幼圆" w:eastAsia="幼圆" w:hint="eastAsia"/>
        </w:rPr>
        <w:t>2、目录结构变化：</w:t>
      </w:r>
    </w:p>
    <w:p w:rsidR="00033B1F" w:rsidRPr="002177C1" w:rsidRDefault="00033B1F" w:rsidP="005B599E">
      <w:pPr>
        <w:rPr>
          <w:rFonts w:ascii="幼圆" w:eastAsia="幼圆"/>
        </w:rPr>
      </w:pPr>
      <w:r w:rsidRPr="002177C1">
        <w:rPr>
          <w:rFonts w:ascii="幼圆" w:eastAsia="幼圆" w:hint="eastAsia"/>
        </w:rPr>
        <w:t>u-boot目录结构主要经历过2次变化，u-boot版本第一次从u-boot-1.3.2开始发生变化，主要增加了api的内容；变化最大的是第二次，从2010.6版本开始。</w:t>
      </w:r>
    </w:p>
    <w:p w:rsidR="00033B1F" w:rsidRPr="002177C1" w:rsidRDefault="00033B1F" w:rsidP="005B599E">
      <w:pPr>
        <w:rPr>
          <w:rFonts w:ascii="幼圆" w:eastAsia="幼圆"/>
        </w:rPr>
      </w:pPr>
      <w:r w:rsidRPr="002177C1">
        <w:rPr>
          <w:rFonts w:ascii="幼圆" w:eastAsia="幼圆" w:hint="eastAsia"/>
        </w:rPr>
        <w:t>u-boot-2010.03及以前版本</w:t>
      </w:r>
    </w:p>
    <w:p w:rsidR="00033B1F" w:rsidRPr="002177C1" w:rsidRDefault="00033B1F" w:rsidP="005B599E">
      <w:pPr>
        <w:rPr>
          <w:rFonts w:ascii="幼圆" w:eastAsia="幼圆"/>
        </w:rPr>
      </w:pPr>
      <w:r w:rsidRPr="002177C1">
        <w:rPr>
          <w:rFonts w:ascii="幼圆" w:eastAsia="幼圆" w:hint="eastAsia"/>
        </w:rPr>
        <w:t>├──api                存放uboot提供的接口函数</w:t>
      </w:r>
    </w:p>
    <w:p w:rsidR="00033B1F" w:rsidRPr="002177C1" w:rsidRDefault="00033B1F" w:rsidP="005B599E">
      <w:pPr>
        <w:rPr>
          <w:rFonts w:ascii="幼圆" w:eastAsia="幼圆"/>
        </w:rPr>
      </w:pPr>
      <w:r w:rsidRPr="002177C1">
        <w:rPr>
          <w:rFonts w:ascii="幼圆" w:eastAsia="幼圆" w:hint="eastAsia"/>
        </w:rPr>
        <w:t>├──board              根据不同开发板定制的代码，代码也不少</w:t>
      </w:r>
    </w:p>
    <w:p w:rsidR="00033B1F" w:rsidRPr="002177C1" w:rsidRDefault="00033B1F" w:rsidP="005B599E">
      <w:pPr>
        <w:rPr>
          <w:rFonts w:ascii="幼圆" w:eastAsia="幼圆"/>
        </w:rPr>
      </w:pPr>
      <w:r w:rsidRPr="002177C1">
        <w:rPr>
          <w:rFonts w:ascii="幼圆" w:eastAsia="幼圆" w:hint="eastAsia"/>
        </w:rPr>
        <w:t>├──common             通用的代码，涵盖各个方面，已命令行处理为主</w:t>
      </w:r>
    </w:p>
    <w:p w:rsidR="00033B1F" w:rsidRPr="002177C1" w:rsidRDefault="00033B1F" w:rsidP="005B599E">
      <w:pPr>
        <w:rPr>
          <w:rFonts w:ascii="幼圆" w:eastAsia="幼圆"/>
        </w:rPr>
      </w:pPr>
      <w:r w:rsidRPr="002177C1">
        <w:rPr>
          <w:rFonts w:ascii="幼圆" w:eastAsia="幼圆" w:hint="eastAsia"/>
        </w:rPr>
        <w:t>├──cpu                与体系结构相关的代码，uboot的重头戏</w:t>
      </w:r>
    </w:p>
    <w:p w:rsidR="00033B1F" w:rsidRPr="002177C1" w:rsidRDefault="00033B1F" w:rsidP="005B599E">
      <w:pPr>
        <w:rPr>
          <w:rFonts w:ascii="幼圆" w:eastAsia="幼圆"/>
        </w:rPr>
      </w:pPr>
      <w:r w:rsidRPr="002177C1">
        <w:rPr>
          <w:rFonts w:ascii="幼圆" w:eastAsia="幼圆" w:hint="eastAsia"/>
        </w:rPr>
        <w:t>├──disk                磁盘分区相关代码</w:t>
      </w:r>
    </w:p>
    <w:p w:rsidR="00033B1F" w:rsidRPr="002177C1" w:rsidRDefault="00033B1F" w:rsidP="005B599E">
      <w:pPr>
        <w:rPr>
          <w:rFonts w:ascii="幼圆" w:eastAsia="幼圆"/>
        </w:rPr>
      </w:pPr>
      <w:r w:rsidRPr="002177C1">
        <w:rPr>
          <w:rFonts w:ascii="幼圆" w:eastAsia="幼圆" w:hint="eastAsia"/>
        </w:rPr>
        <w:t>├──doc                文档，一堆README开头的文件</w:t>
      </w:r>
    </w:p>
    <w:p w:rsidR="00033B1F" w:rsidRPr="002177C1" w:rsidRDefault="00033B1F" w:rsidP="005B599E">
      <w:pPr>
        <w:rPr>
          <w:rFonts w:ascii="幼圆" w:eastAsia="幼圆"/>
        </w:rPr>
      </w:pPr>
      <w:r w:rsidRPr="002177C1">
        <w:rPr>
          <w:rFonts w:ascii="幼圆" w:eastAsia="幼圆" w:hint="eastAsia"/>
        </w:rPr>
        <w:t>├──drivers            驱动，很丰富，每种类型的设备驱动占用一个子目录</w:t>
      </w:r>
    </w:p>
    <w:p w:rsidR="00033B1F" w:rsidRPr="002177C1" w:rsidRDefault="00033B1F" w:rsidP="005B599E">
      <w:pPr>
        <w:rPr>
          <w:rFonts w:ascii="幼圆" w:eastAsia="幼圆"/>
        </w:rPr>
      </w:pPr>
      <w:r w:rsidRPr="002177C1">
        <w:rPr>
          <w:rFonts w:ascii="幼圆" w:eastAsia="幼圆" w:hint="eastAsia"/>
        </w:rPr>
        <w:t>├──examples           示例程序</w:t>
      </w:r>
    </w:p>
    <w:p w:rsidR="00033B1F" w:rsidRPr="002177C1" w:rsidRDefault="00033B1F" w:rsidP="005B599E">
      <w:pPr>
        <w:rPr>
          <w:rFonts w:ascii="幼圆" w:eastAsia="幼圆"/>
        </w:rPr>
      </w:pPr>
      <w:r w:rsidRPr="002177C1">
        <w:rPr>
          <w:rFonts w:ascii="幼圆" w:eastAsia="幼圆" w:hint="eastAsia"/>
        </w:rPr>
        <w:t>├──fs                 文件系统，支持嵌入式开发板常见的文件系统</w:t>
      </w:r>
    </w:p>
    <w:p w:rsidR="00033B1F" w:rsidRPr="002177C1" w:rsidRDefault="00033B1F" w:rsidP="005B599E">
      <w:pPr>
        <w:rPr>
          <w:rFonts w:ascii="幼圆" w:eastAsia="幼圆"/>
        </w:rPr>
      </w:pPr>
      <w:r w:rsidRPr="002177C1">
        <w:rPr>
          <w:rFonts w:ascii="幼圆" w:eastAsia="幼圆" w:hint="eastAsia"/>
        </w:rPr>
        <w:t>├──include            头文件，已通用的头文件为主</w:t>
      </w:r>
    </w:p>
    <w:p w:rsidR="00033B1F" w:rsidRPr="002177C1" w:rsidRDefault="00033B1F" w:rsidP="005B599E">
      <w:pPr>
        <w:rPr>
          <w:rFonts w:ascii="幼圆" w:eastAsia="幼圆"/>
        </w:rPr>
      </w:pPr>
      <w:r w:rsidRPr="002177C1">
        <w:rPr>
          <w:rFonts w:ascii="幼圆" w:eastAsia="幼圆" w:hint="eastAsia"/>
        </w:rPr>
        <w:t>├──lib_【arch】        与体系结构相关的通用库文件</w:t>
      </w:r>
    </w:p>
    <w:p w:rsidR="00033B1F" w:rsidRPr="002177C1" w:rsidRDefault="00033B1F" w:rsidP="005B599E">
      <w:pPr>
        <w:rPr>
          <w:rFonts w:ascii="幼圆" w:eastAsia="幼圆"/>
        </w:rPr>
      </w:pPr>
      <w:r w:rsidRPr="002177C1">
        <w:rPr>
          <w:rFonts w:ascii="幼圆" w:eastAsia="幼圆" w:hint="eastAsia"/>
        </w:rPr>
        <w:t>├──nand_spl           NAND存储器相关代码</w:t>
      </w:r>
    </w:p>
    <w:p w:rsidR="00033B1F" w:rsidRPr="002177C1" w:rsidRDefault="00033B1F" w:rsidP="005B599E">
      <w:pPr>
        <w:rPr>
          <w:rFonts w:ascii="幼圆" w:eastAsia="幼圆"/>
        </w:rPr>
      </w:pPr>
      <w:r w:rsidRPr="002177C1">
        <w:rPr>
          <w:rFonts w:ascii="幼圆" w:eastAsia="幼圆" w:hint="eastAsia"/>
        </w:rPr>
        <w:t>├──net                网络相关代码，小型的协议栈</w:t>
      </w:r>
    </w:p>
    <w:p w:rsidR="00033B1F" w:rsidRPr="002177C1" w:rsidRDefault="00033B1F" w:rsidP="005B599E">
      <w:pPr>
        <w:rPr>
          <w:rFonts w:ascii="幼圆" w:eastAsia="幼圆"/>
        </w:rPr>
      </w:pPr>
      <w:r w:rsidRPr="002177C1">
        <w:rPr>
          <w:rFonts w:ascii="幼圆" w:eastAsia="幼圆" w:hint="eastAsia"/>
        </w:rPr>
        <w:t>├──onenand_ipl</w:t>
      </w:r>
    </w:p>
    <w:p w:rsidR="00033B1F" w:rsidRPr="002177C1" w:rsidRDefault="00033B1F" w:rsidP="005B599E">
      <w:pPr>
        <w:rPr>
          <w:rFonts w:ascii="幼圆" w:eastAsia="幼圆"/>
        </w:rPr>
      </w:pPr>
      <w:r w:rsidRPr="002177C1">
        <w:rPr>
          <w:rFonts w:ascii="幼圆" w:eastAsia="幼圆" w:hint="eastAsia"/>
        </w:rPr>
        <w:t>├──post               加电自检程序</w:t>
      </w:r>
    </w:p>
    <w:p w:rsidR="00033B1F" w:rsidRPr="002177C1" w:rsidRDefault="00033B1F" w:rsidP="005B599E">
      <w:pPr>
        <w:rPr>
          <w:rFonts w:ascii="幼圆" w:eastAsia="幼圆"/>
        </w:rPr>
      </w:pPr>
      <w:r w:rsidRPr="002177C1">
        <w:rPr>
          <w:rFonts w:ascii="幼圆" w:eastAsia="幼圆" w:hint="eastAsia"/>
        </w:rPr>
        <w:t>└──tools              辅助程序，用于编译和检查uboot目标文件</w:t>
      </w:r>
    </w:p>
    <w:p w:rsidR="00033B1F" w:rsidRPr="002177C1" w:rsidRDefault="00033B1F" w:rsidP="005B599E">
      <w:pPr>
        <w:rPr>
          <w:rFonts w:ascii="幼圆" w:eastAsia="幼圆"/>
        </w:rPr>
      </w:pPr>
      <w:r w:rsidRPr="002177C1">
        <w:rPr>
          <w:rFonts w:ascii="幼圆" w:eastAsia="幼圆" w:hint="eastAsia"/>
        </w:rPr>
        <w:t>从u-boot-2010.06版本开始把体系结构相关的内容合并，</w:t>
      </w:r>
      <w:r w:rsidRPr="002177C1">
        <w:rPr>
          <w:rFonts w:ascii="幼圆" w:eastAsia="幼圆" w:hint="eastAsia"/>
          <w:color w:val="FF0000"/>
          <w:highlight w:val="yellow"/>
        </w:rPr>
        <w:t>原先的cpu与lib_arch内容全部纳入arch中，并且其中增加inlcude文件夹；分离出通用库文件lib</w:t>
      </w:r>
      <w:r w:rsidRPr="002177C1">
        <w:rPr>
          <w:rFonts w:ascii="幼圆" w:eastAsia="幼圆" w:hint="eastAsia"/>
        </w:rPr>
        <w:t>。</w:t>
      </w:r>
    </w:p>
    <w:p w:rsidR="00033B1F" w:rsidRPr="002177C1" w:rsidRDefault="00033B1F" w:rsidP="005B599E">
      <w:pPr>
        <w:rPr>
          <w:rFonts w:ascii="幼圆" w:eastAsia="幼圆"/>
        </w:rPr>
      </w:pPr>
      <w:r w:rsidRPr="002177C1">
        <w:rPr>
          <w:rFonts w:ascii="幼圆" w:eastAsia="幼圆" w:hint="eastAsia"/>
        </w:rPr>
        <w:t>u-boot-2010.06及以后版本</w:t>
      </w:r>
    </w:p>
    <w:p w:rsidR="00033B1F" w:rsidRPr="002177C1" w:rsidRDefault="00033B1F" w:rsidP="005B599E">
      <w:pPr>
        <w:rPr>
          <w:rFonts w:ascii="幼圆" w:eastAsia="幼圆"/>
        </w:rPr>
      </w:pPr>
      <w:r w:rsidRPr="002177C1">
        <w:rPr>
          <w:rFonts w:ascii="幼圆" w:eastAsia="幼圆" w:hint="eastAsia"/>
        </w:rPr>
        <w:t>├──api                存放uboot提供的接口函数</w:t>
      </w:r>
    </w:p>
    <w:p w:rsidR="00033B1F" w:rsidRPr="002177C1" w:rsidRDefault="00033B1F" w:rsidP="005B599E">
      <w:pPr>
        <w:rPr>
          <w:rFonts w:ascii="幼圆" w:eastAsia="幼圆"/>
        </w:rPr>
      </w:pPr>
      <w:r w:rsidRPr="002177C1">
        <w:rPr>
          <w:rFonts w:ascii="幼圆" w:eastAsia="幼圆" w:hint="eastAsia"/>
        </w:rPr>
        <w:t>├──arch               与体系结构相关的代码，uboot的重头戏</w:t>
      </w:r>
    </w:p>
    <w:p w:rsidR="00033B1F" w:rsidRPr="002177C1" w:rsidRDefault="00033B1F" w:rsidP="005B599E">
      <w:pPr>
        <w:rPr>
          <w:rFonts w:ascii="幼圆" w:eastAsia="幼圆"/>
        </w:rPr>
      </w:pPr>
      <w:r w:rsidRPr="002177C1">
        <w:rPr>
          <w:rFonts w:ascii="幼圆" w:eastAsia="幼圆" w:hint="eastAsia"/>
        </w:rPr>
        <w:t>├──board              根据不同开发板定制的代码，代码也不少</w:t>
      </w:r>
    </w:p>
    <w:p w:rsidR="00033B1F" w:rsidRPr="002177C1" w:rsidRDefault="00033B1F" w:rsidP="005B599E">
      <w:pPr>
        <w:rPr>
          <w:rFonts w:ascii="幼圆" w:eastAsia="幼圆"/>
        </w:rPr>
      </w:pPr>
      <w:r w:rsidRPr="002177C1">
        <w:rPr>
          <w:rFonts w:ascii="幼圆" w:eastAsia="幼圆" w:hint="eastAsia"/>
        </w:rPr>
        <w:t>├──common             通用的代码，涵盖各个方面，已命令行处理为主</w:t>
      </w:r>
    </w:p>
    <w:p w:rsidR="00033B1F" w:rsidRPr="002177C1" w:rsidRDefault="00033B1F" w:rsidP="005B599E">
      <w:pPr>
        <w:rPr>
          <w:rFonts w:ascii="幼圆" w:eastAsia="幼圆"/>
        </w:rPr>
      </w:pPr>
      <w:r w:rsidRPr="002177C1">
        <w:rPr>
          <w:rFonts w:ascii="幼圆" w:eastAsia="幼圆" w:hint="eastAsia"/>
        </w:rPr>
        <w:t>├──disk                磁盘分区相关代码</w:t>
      </w:r>
    </w:p>
    <w:p w:rsidR="00033B1F" w:rsidRPr="002177C1" w:rsidRDefault="00033B1F" w:rsidP="005B599E">
      <w:pPr>
        <w:rPr>
          <w:rFonts w:ascii="幼圆" w:eastAsia="幼圆"/>
        </w:rPr>
      </w:pPr>
      <w:r w:rsidRPr="002177C1">
        <w:rPr>
          <w:rFonts w:ascii="幼圆" w:eastAsia="幼圆" w:hint="eastAsia"/>
        </w:rPr>
        <w:t>├──doc                文档，一堆README开头的文件</w:t>
      </w:r>
    </w:p>
    <w:p w:rsidR="00033B1F" w:rsidRPr="002177C1" w:rsidRDefault="00033B1F" w:rsidP="005B599E">
      <w:pPr>
        <w:rPr>
          <w:rFonts w:ascii="幼圆" w:eastAsia="幼圆"/>
        </w:rPr>
      </w:pPr>
      <w:r w:rsidRPr="002177C1">
        <w:rPr>
          <w:rFonts w:ascii="幼圆" w:eastAsia="幼圆" w:hint="eastAsia"/>
        </w:rPr>
        <w:t>├──drivers            驱动，很丰富，每种类型的设备驱动占用一个子目录</w:t>
      </w:r>
    </w:p>
    <w:p w:rsidR="00033B1F" w:rsidRPr="002177C1" w:rsidRDefault="00033B1F" w:rsidP="005B599E">
      <w:pPr>
        <w:rPr>
          <w:rFonts w:ascii="幼圆" w:eastAsia="幼圆"/>
        </w:rPr>
      </w:pPr>
      <w:r w:rsidRPr="002177C1">
        <w:rPr>
          <w:rFonts w:ascii="幼圆" w:eastAsia="幼圆" w:hint="eastAsia"/>
        </w:rPr>
        <w:t>├──examples           示例程序</w:t>
      </w:r>
    </w:p>
    <w:p w:rsidR="00033B1F" w:rsidRPr="002177C1" w:rsidRDefault="00033B1F" w:rsidP="005B599E">
      <w:pPr>
        <w:rPr>
          <w:rFonts w:ascii="幼圆" w:eastAsia="幼圆"/>
        </w:rPr>
      </w:pPr>
      <w:r w:rsidRPr="002177C1">
        <w:rPr>
          <w:rFonts w:ascii="幼圆" w:eastAsia="幼圆" w:hint="eastAsia"/>
        </w:rPr>
        <w:t>├──fs                 文件系统，支持嵌入式开发板常见的文件系统</w:t>
      </w:r>
    </w:p>
    <w:p w:rsidR="00033B1F" w:rsidRPr="002177C1" w:rsidRDefault="00033B1F" w:rsidP="005B599E">
      <w:pPr>
        <w:rPr>
          <w:rFonts w:ascii="幼圆" w:eastAsia="幼圆"/>
        </w:rPr>
      </w:pPr>
      <w:r w:rsidRPr="002177C1">
        <w:rPr>
          <w:rFonts w:ascii="幼圆" w:eastAsia="幼圆" w:hint="eastAsia"/>
        </w:rPr>
        <w:t>├──include            头文件，已通用的头文件为主</w:t>
      </w:r>
    </w:p>
    <w:p w:rsidR="00033B1F" w:rsidRPr="002177C1" w:rsidRDefault="00033B1F" w:rsidP="005B599E">
      <w:pPr>
        <w:rPr>
          <w:rFonts w:ascii="幼圆" w:eastAsia="幼圆"/>
        </w:rPr>
      </w:pPr>
      <w:r w:rsidRPr="002177C1">
        <w:rPr>
          <w:rFonts w:ascii="幼圆" w:eastAsia="幼圆" w:hint="eastAsia"/>
        </w:rPr>
        <w:t>├──lib                通用库文件</w:t>
      </w:r>
    </w:p>
    <w:p w:rsidR="00033B1F" w:rsidRPr="002177C1" w:rsidRDefault="00033B1F" w:rsidP="005B599E">
      <w:pPr>
        <w:rPr>
          <w:rFonts w:ascii="幼圆" w:eastAsia="幼圆"/>
        </w:rPr>
      </w:pPr>
      <w:r w:rsidRPr="002177C1">
        <w:rPr>
          <w:rFonts w:ascii="幼圆" w:eastAsia="幼圆" w:hint="eastAsia"/>
        </w:rPr>
        <w:t>├──nand_spl           NAND存储器相关代码</w:t>
      </w:r>
    </w:p>
    <w:p w:rsidR="00033B1F" w:rsidRPr="002177C1" w:rsidRDefault="00033B1F" w:rsidP="005B599E">
      <w:pPr>
        <w:rPr>
          <w:rFonts w:ascii="幼圆" w:eastAsia="幼圆"/>
        </w:rPr>
      </w:pPr>
      <w:r w:rsidRPr="002177C1">
        <w:rPr>
          <w:rFonts w:ascii="幼圆" w:eastAsia="幼圆" w:hint="eastAsia"/>
        </w:rPr>
        <w:t>├──net                网络相关代码，小型的协议栈</w:t>
      </w:r>
    </w:p>
    <w:p w:rsidR="00033B1F" w:rsidRPr="002177C1" w:rsidRDefault="00033B1F" w:rsidP="005B599E">
      <w:pPr>
        <w:rPr>
          <w:rFonts w:ascii="幼圆" w:eastAsia="幼圆"/>
        </w:rPr>
      </w:pPr>
      <w:r w:rsidRPr="002177C1">
        <w:rPr>
          <w:rFonts w:ascii="幼圆" w:eastAsia="幼圆" w:hint="eastAsia"/>
        </w:rPr>
        <w:t>├──onenand_ipl</w:t>
      </w:r>
    </w:p>
    <w:p w:rsidR="00033B1F" w:rsidRPr="002177C1" w:rsidRDefault="00033B1F" w:rsidP="005B599E">
      <w:pPr>
        <w:rPr>
          <w:rFonts w:ascii="幼圆" w:eastAsia="幼圆"/>
        </w:rPr>
      </w:pPr>
      <w:r w:rsidRPr="002177C1">
        <w:rPr>
          <w:rFonts w:ascii="幼圆" w:eastAsia="幼圆" w:hint="eastAsia"/>
        </w:rPr>
        <w:t>├──post               加电自检程序</w:t>
      </w:r>
    </w:p>
    <w:p w:rsidR="00033B1F" w:rsidRPr="002177C1" w:rsidRDefault="00033B1F" w:rsidP="005B599E">
      <w:pPr>
        <w:rPr>
          <w:rFonts w:ascii="幼圆" w:eastAsia="幼圆"/>
        </w:rPr>
      </w:pPr>
      <w:r w:rsidRPr="002177C1">
        <w:rPr>
          <w:rFonts w:ascii="幼圆" w:eastAsia="幼圆" w:hint="eastAsia"/>
        </w:rPr>
        <w:t>└──tools              辅助程序，用于编译和检查uboot目标文件</w:t>
      </w:r>
    </w:p>
    <w:p w:rsidR="00033B1F" w:rsidRPr="002177C1" w:rsidRDefault="00033B1F" w:rsidP="005B599E">
      <w:pPr>
        <w:rPr>
          <w:rFonts w:ascii="幼圆" w:eastAsia="幼圆"/>
        </w:rPr>
      </w:pPr>
      <w:r w:rsidRPr="002177C1">
        <w:rPr>
          <w:rFonts w:ascii="幼圆" w:eastAsia="幼圆" w:hint="eastAsia"/>
        </w:rPr>
        <w:t xml:space="preserve"> </w:t>
      </w:r>
    </w:p>
    <w:p w:rsidR="00033B1F" w:rsidRPr="002177C1" w:rsidRDefault="00033B1F" w:rsidP="005B599E">
      <w:pPr>
        <w:rPr>
          <w:rFonts w:ascii="幼圆" w:eastAsia="幼圆"/>
        </w:rPr>
      </w:pPr>
      <w:r w:rsidRPr="002177C1">
        <w:rPr>
          <w:rFonts w:ascii="幼圆" w:eastAsia="幼圆" w:hint="eastAsia"/>
        </w:rPr>
        <w:t>3、移植工作涉及的目录情况</w:t>
      </w:r>
    </w:p>
    <w:p w:rsidR="00033B1F" w:rsidRPr="002177C1" w:rsidRDefault="00033B1F" w:rsidP="005B599E">
      <w:pPr>
        <w:rPr>
          <w:rFonts w:ascii="幼圆" w:eastAsia="幼圆"/>
        </w:rPr>
      </w:pPr>
      <w:r w:rsidRPr="002177C1">
        <w:rPr>
          <w:rFonts w:ascii="幼圆" w:eastAsia="幼圆" w:hint="eastAsia"/>
        </w:rPr>
        <w:t>从uboot代码根目录，可以看出其已经非常庞大，功能也很丰富。</w:t>
      </w:r>
    </w:p>
    <w:p w:rsidR="00033B1F" w:rsidRPr="002177C1" w:rsidRDefault="00033B1F" w:rsidP="005B599E">
      <w:pPr>
        <w:rPr>
          <w:rFonts w:ascii="幼圆" w:eastAsia="幼圆"/>
        </w:rPr>
      </w:pPr>
      <w:r w:rsidRPr="002177C1">
        <w:rPr>
          <w:rFonts w:ascii="幼圆" w:eastAsia="幼圆" w:hint="eastAsia"/>
        </w:rPr>
        <w:t>移植工作最主要的是看对应的处理器和开发板代码，2010.06版本以后处理器相关的代码集中在arch、board目录。(以前版本主要在cpu和board目录)</w:t>
      </w:r>
    </w:p>
    <w:p w:rsidR="00033B1F" w:rsidRPr="002177C1" w:rsidRDefault="00033B1F" w:rsidP="005B599E">
      <w:pPr>
        <w:rPr>
          <w:rFonts w:ascii="幼圆" w:eastAsia="幼圆"/>
        </w:rPr>
      </w:pPr>
      <w:r w:rsidRPr="002177C1">
        <w:rPr>
          <w:rFonts w:ascii="幼圆" w:eastAsia="幼圆" w:hint="eastAsia"/>
        </w:rPr>
        <w:t>先看一下arch目录：</w:t>
      </w:r>
    </w:p>
    <w:p w:rsidR="00033B1F" w:rsidRPr="002177C1" w:rsidRDefault="00033B1F" w:rsidP="005B599E">
      <w:pPr>
        <w:rPr>
          <w:rFonts w:ascii="幼圆" w:eastAsia="幼圆"/>
        </w:rPr>
      </w:pPr>
      <w:r w:rsidRPr="002177C1">
        <w:rPr>
          <w:rFonts w:ascii="幼圆" w:eastAsia="幼圆" w:hint="eastAsia"/>
        </w:rPr>
        <w:t>arch</w:t>
      </w:r>
    </w:p>
    <w:p w:rsidR="00033B1F" w:rsidRPr="002177C1" w:rsidRDefault="00033B1F" w:rsidP="005B599E">
      <w:pPr>
        <w:rPr>
          <w:rFonts w:ascii="幼圆" w:eastAsia="幼圆"/>
        </w:rPr>
      </w:pPr>
      <w:r w:rsidRPr="002177C1">
        <w:rPr>
          <w:rFonts w:ascii="幼圆" w:eastAsia="幼圆" w:hint="eastAsia"/>
        </w:rPr>
        <w:t>├──arm</w:t>
      </w:r>
    </w:p>
    <w:p w:rsidR="00033B1F" w:rsidRPr="002177C1" w:rsidRDefault="00033B1F" w:rsidP="005B599E">
      <w:pPr>
        <w:rPr>
          <w:rFonts w:ascii="幼圆" w:eastAsia="幼圆"/>
        </w:rPr>
      </w:pPr>
      <w:r w:rsidRPr="002177C1">
        <w:rPr>
          <w:rFonts w:ascii="幼圆" w:eastAsia="幼圆" w:hint="eastAsia"/>
        </w:rPr>
        <w:t>├──avr32</w:t>
      </w:r>
    </w:p>
    <w:p w:rsidR="00033B1F" w:rsidRPr="002177C1" w:rsidRDefault="00033B1F" w:rsidP="005B599E">
      <w:pPr>
        <w:rPr>
          <w:rFonts w:ascii="幼圆" w:eastAsia="幼圆"/>
        </w:rPr>
      </w:pPr>
      <w:r w:rsidRPr="002177C1">
        <w:rPr>
          <w:rFonts w:ascii="幼圆" w:eastAsia="幼圆" w:hint="eastAsia"/>
        </w:rPr>
        <w:t>├──blackfin</w:t>
      </w:r>
    </w:p>
    <w:p w:rsidR="00033B1F" w:rsidRPr="002177C1" w:rsidRDefault="00033B1F" w:rsidP="005B599E">
      <w:pPr>
        <w:rPr>
          <w:rFonts w:ascii="幼圆" w:eastAsia="幼圆"/>
        </w:rPr>
      </w:pPr>
      <w:r w:rsidRPr="002177C1">
        <w:rPr>
          <w:rFonts w:ascii="幼圆" w:eastAsia="幼圆" w:hint="eastAsia"/>
        </w:rPr>
        <w:t>├──i386</w:t>
      </w:r>
    </w:p>
    <w:p w:rsidR="00033B1F" w:rsidRPr="002177C1" w:rsidRDefault="00033B1F" w:rsidP="005B599E">
      <w:pPr>
        <w:rPr>
          <w:rFonts w:ascii="幼圆" w:eastAsia="幼圆"/>
        </w:rPr>
      </w:pPr>
      <w:r w:rsidRPr="002177C1">
        <w:rPr>
          <w:rFonts w:ascii="幼圆" w:eastAsia="幼圆" w:hint="eastAsia"/>
        </w:rPr>
        <w:t>├──m68k</w:t>
      </w:r>
    </w:p>
    <w:p w:rsidR="00033B1F" w:rsidRPr="002177C1" w:rsidRDefault="00033B1F" w:rsidP="005B599E">
      <w:pPr>
        <w:rPr>
          <w:rFonts w:ascii="幼圆" w:eastAsia="幼圆"/>
        </w:rPr>
      </w:pPr>
      <w:r w:rsidRPr="002177C1">
        <w:rPr>
          <w:rFonts w:ascii="幼圆" w:eastAsia="幼圆" w:hint="eastAsia"/>
        </w:rPr>
        <w:t>├──microblaze</w:t>
      </w:r>
    </w:p>
    <w:p w:rsidR="00033B1F" w:rsidRPr="002177C1" w:rsidRDefault="00033B1F" w:rsidP="005B599E">
      <w:pPr>
        <w:rPr>
          <w:rFonts w:ascii="幼圆" w:eastAsia="幼圆"/>
        </w:rPr>
      </w:pPr>
      <w:r w:rsidRPr="002177C1">
        <w:rPr>
          <w:rFonts w:ascii="幼圆" w:eastAsia="幼圆" w:hint="eastAsia"/>
        </w:rPr>
        <w:t>├──mips</w:t>
      </w:r>
    </w:p>
    <w:p w:rsidR="00033B1F" w:rsidRPr="002177C1" w:rsidRDefault="00033B1F" w:rsidP="005B599E">
      <w:pPr>
        <w:rPr>
          <w:rFonts w:ascii="幼圆" w:eastAsia="幼圆"/>
        </w:rPr>
      </w:pPr>
      <w:r w:rsidRPr="002177C1">
        <w:rPr>
          <w:rFonts w:ascii="幼圆" w:eastAsia="幼圆" w:hint="eastAsia"/>
        </w:rPr>
        <w:t>├──nios2</w:t>
      </w:r>
    </w:p>
    <w:p w:rsidR="00033B1F" w:rsidRPr="002177C1" w:rsidRDefault="00033B1F" w:rsidP="005B599E">
      <w:pPr>
        <w:rPr>
          <w:rFonts w:ascii="幼圆" w:eastAsia="幼圆"/>
        </w:rPr>
      </w:pPr>
      <w:r w:rsidRPr="002177C1">
        <w:rPr>
          <w:rFonts w:ascii="幼圆" w:eastAsia="幼圆" w:hint="eastAsia"/>
        </w:rPr>
        <w:t>├──powerpc</w:t>
      </w:r>
    </w:p>
    <w:p w:rsidR="00033B1F" w:rsidRPr="002177C1" w:rsidRDefault="00033B1F" w:rsidP="005B599E">
      <w:pPr>
        <w:rPr>
          <w:rFonts w:ascii="幼圆" w:eastAsia="幼圆"/>
        </w:rPr>
      </w:pPr>
      <w:r w:rsidRPr="002177C1">
        <w:rPr>
          <w:rFonts w:ascii="幼圆" w:eastAsia="幼圆" w:hint="eastAsia"/>
        </w:rPr>
        <w:t>├──sh</w:t>
      </w:r>
    </w:p>
    <w:p w:rsidR="00033B1F" w:rsidRPr="002177C1" w:rsidRDefault="00033B1F" w:rsidP="005B599E">
      <w:pPr>
        <w:rPr>
          <w:rFonts w:ascii="幼圆" w:eastAsia="幼圆"/>
        </w:rPr>
      </w:pPr>
      <w:r w:rsidRPr="002177C1">
        <w:rPr>
          <w:rFonts w:ascii="幼圆" w:eastAsia="幼圆" w:hint="eastAsia"/>
        </w:rPr>
        <w:t>└──sparc</w:t>
      </w:r>
    </w:p>
    <w:p w:rsidR="00033B1F" w:rsidRPr="002177C1" w:rsidRDefault="00033B1F" w:rsidP="005B599E">
      <w:pPr>
        <w:rPr>
          <w:rFonts w:ascii="幼圆" w:eastAsia="幼圆"/>
        </w:rPr>
      </w:pPr>
      <w:r w:rsidRPr="002177C1">
        <w:rPr>
          <w:rFonts w:ascii="幼圆" w:eastAsia="幼圆" w:hint="eastAsia"/>
        </w:rPr>
        <w:t xml:space="preserve"> </w:t>
      </w:r>
    </w:p>
    <w:p w:rsidR="00033B1F" w:rsidRPr="002177C1" w:rsidRDefault="00033B1F" w:rsidP="005B599E">
      <w:pPr>
        <w:rPr>
          <w:rFonts w:ascii="幼圆" w:eastAsia="幼圆"/>
        </w:rPr>
      </w:pPr>
      <w:r w:rsidRPr="002177C1">
        <w:rPr>
          <w:rFonts w:ascii="幼圆" w:eastAsia="幼圆" w:hint="eastAsia"/>
        </w:rPr>
        <w:t>arch目录内容比以前的版本干净，每个子目录代表一个处理器类型，子目录名称就是处理器的类型名称。</w:t>
      </w:r>
    </w:p>
    <w:p w:rsidR="00033B1F" w:rsidRPr="002177C1" w:rsidRDefault="00033B1F" w:rsidP="005B599E">
      <w:pPr>
        <w:rPr>
          <w:rFonts w:ascii="幼圆" w:eastAsia="幼圆"/>
        </w:rPr>
      </w:pPr>
      <w:r w:rsidRPr="002177C1">
        <w:rPr>
          <w:rFonts w:ascii="幼圆" w:eastAsia="幼圆" w:hint="eastAsia"/>
        </w:rPr>
        <w:t>我们移植的是mips的处理器，所以参考一下arch/mips目录：</w:t>
      </w:r>
    </w:p>
    <w:p w:rsidR="00033B1F" w:rsidRPr="002177C1" w:rsidRDefault="00033B1F" w:rsidP="005B599E">
      <w:pPr>
        <w:rPr>
          <w:rFonts w:ascii="幼圆" w:eastAsia="幼圆"/>
        </w:rPr>
      </w:pPr>
      <w:r w:rsidRPr="002177C1">
        <w:rPr>
          <w:rFonts w:ascii="幼圆" w:eastAsia="幼圆" w:hint="eastAsia"/>
        </w:rPr>
        <w:t xml:space="preserve"> </w:t>
      </w:r>
    </w:p>
    <w:p w:rsidR="00033B1F" w:rsidRPr="002177C1" w:rsidRDefault="00033B1F" w:rsidP="005B599E">
      <w:pPr>
        <w:rPr>
          <w:rFonts w:ascii="幼圆" w:eastAsia="幼圆"/>
        </w:rPr>
      </w:pPr>
      <w:r w:rsidRPr="002177C1">
        <w:rPr>
          <w:rFonts w:ascii="幼圆" w:eastAsia="幼圆" w:hint="eastAsia"/>
        </w:rPr>
        <w:t>arch/mips</w:t>
      </w:r>
    </w:p>
    <w:p w:rsidR="00033B1F" w:rsidRPr="002177C1" w:rsidRDefault="00033B1F" w:rsidP="005B599E">
      <w:pPr>
        <w:rPr>
          <w:rFonts w:ascii="幼圆" w:eastAsia="幼圆"/>
        </w:rPr>
      </w:pPr>
      <w:r w:rsidRPr="002177C1">
        <w:rPr>
          <w:rFonts w:ascii="幼圆" w:eastAsia="幼圆" w:hint="eastAsia"/>
        </w:rPr>
        <w:t>├──cpu</w:t>
      </w:r>
    </w:p>
    <w:p w:rsidR="00033B1F" w:rsidRPr="002177C1" w:rsidRDefault="00033B1F" w:rsidP="005B599E">
      <w:pPr>
        <w:rPr>
          <w:rFonts w:ascii="幼圆" w:eastAsia="幼圆"/>
        </w:rPr>
      </w:pPr>
      <w:r w:rsidRPr="002177C1">
        <w:rPr>
          <w:rFonts w:ascii="幼圆" w:eastAsia="幼圆" w:hint="eastAsia"/>
        </w:rPr>
        <w:t>├──include</w:t>
      </w:r>
    </w:p>
    <w:p w:rsidR="00033B1F" w:rsidRPr="002177C1" w:rsidRDefault="00033B1F" w:rsidP="005B599E">
      <w:pPr>
        <w:rPr>
          <w:rFonts w:ascii="幼圆" w:eastAsia="幼圆"/>
        </w:rPr>
      </w:pPr>
      <w:r w:rsidRPr="002177C1">
        <w:rPr>
          <w:rFonts w:ascii="幼圆" w:eastAsia="幼圆" w:hint="eastAsia"/>
        </w:rPr>
        <w:t>└──lib</w:t>
      </w:r>
    </w:p>
    <w:p w:rsidR="00033B1F" w:rsidRPr="002177C1" w:rsidRDefault="00033B1F" w:rsidP="005B599E">
      <w:pPr>
        <w:rPr>
          <w:rFonts w:ascii="幼圆" w:eastAsia="幼圆"/>
        </w:rPr>
      </w:pPr>
      <w:r w:rsidRPr="002177C1">
        <w:rPr>
          <w:rFonts w:ascii="幼圆" w:eastAsia="幼圆" w:hint="eastAsia"/>
        </w:rPr>
        <w:t>arch/mips目录下有三个目录，其他的处理器目录下也是这个结构：</w:t>
      </w:r>
    </w:p>
    <w:p w:rsidR="00033B1F" w:rsidRPr="002177C1" w:rsidRDefault="00033B1F" w:rsidP="005B599E">
      <w:pPr>
        <w:rPr>
          <w:rFonts w:ascii="幼圆" w:eastAsia="幼圆"/>
        </w:rPr>
      </w:pPr>
      <w:r w:rsidRPr="002177C1">
        <w:rPr>
          <w:rFonts w:ascii="幼圆" w:eastAsia="幼圆" w:hint="eastAsia"/>
        </w:rPr>
        <w:t>cpu子目录对应一种处理器的不同产品型号或者系列;</w:t>
      </w:r>
    </w:p>
    <w:p w:rsidR="00033B1F" w:rsidRPr="002177C1" w:rsidRDefault="00033B1F" w:rsidP="005B599E">
      <w:pPr>
        <w:rPr>
          <w:rFonts w:ascii="幼圆" w:eastAsia="幼圆"/>
        </w:rPr>
      </w:pPr>
      <w:r w:rsidRPr="002177C1">
        <w:rPr>
          <w:rFonts w:ascii="幼圆" w:eastAsia="幼圆" w:hint="eastAsia"/>
        </w:rPr>
        <w:t>include子目录是处理器用到的头文件；</w:t>
      </w:r>
    </w:p>
    <w:p w:rsidR="00033B1F" w:rsidRPr="002177C1" w:rsidRDefault="00033B1F" w:rsidP="005B599E">
      <w:pPr>
        <w:rPr>
          <w:rFonts w:ascii="幼圆" w:eastAsia="幼圆"/>
        </w:rPr>
      </w:pPr>
      <w:r w:rsidRPr="002177C1">
        <w:rPr>
          <w:rFonts w:ascii="幼圆" w:eastAsia="幼圆" w:hint="eastAsia"/>
        </w:rPr>
        <w:t>lib目录对应用到处理器公用的代码；</w:t>
      </w:r>
    </w:p>
    <w:p w:rsidR="00033B1F" w:rsidRPr="002177C1" w:rsidRDefault="00033B1F" w:rsidP="005B599E">
      <w:pPr>
        <w:rPr>
          <w:rFonts w:ascii="幼圆" w:eastAsia="幼圆"/>
        </w:rPr>
      </w:pPr>
      <w:r w:rsidRPr="002177C1">
        <w:rPr>
          <w:rFonts w:ascii="幼圆" w:eastAsia="幼圆" w:hint="eastAsia"/>
        </w:rPr>
        <w:t xml:space="preserve"> </w:t>
      </w:r>
    </w:p>
    <w:p w:rsidR="00033B1F" w:rsidRPr="002177C1" w:rsidRDefault="00033B1F" w:rsidP="005B599E">
      <w:pPr>
        <w:rPr>
          <w:rFonts w:ascii="幼圆" w:eastAsia="幼圆"/>
        </w:rPr>
      </w:pPr>
      <w:r w:rsidRPr="002177C1">
        <w:rPr>
          <w:rFonts w:ascii="幼圆" w:eastAsia="幼圆" w:hint="eastAsia"/>
        </w:rPr>
        <w:t>下面看看cpu下的内容，arch/mips/cpu目录下的内容：</w:t>
      </w:r>
    </w:p>
    <w:p w:rsidR="00033B1F" w:rsidRPr="002177C1" w:rsidRDefault="00033B1F" w:rsidP="005B599E">
      <w:pPr>
        <w:rPr>
          <w:rFonts w:ascii="幼圆" w:eastAsia="幼圆"/>
        </w:rPr>
      </w:pPr>
      <w:r w:rsidRPr="002177C1">
        <w:rPr>
          <w:rFonts w:ascii="幼圆" w:eastAsia="幼圆" w:hint="eastAsia"/>
        </w:rPr>
        <w:t>arch/mips/cpu</w:t>
      </w:r>
    </w:p>
    <w:p w:rsidR="00033B1F" w:rsidRPr="002177C1" w:rsidRDefault="00033B1F" w:rsidP="005B599E">
      <w:pPr>
        <w:rPr>
          <w:rFonts w:ascii="幼圆" w:eastAsia="幼圆"/>
        </w:rPr>
      </w:pPr>
      <w:r w:rsidRPr="002177C1">
        <w:rPr>
          <w:rFonts w:ascii="幼圆" w:eastAsia="幼圆" w:hint="eastAsia"/>
        </w:rPr>
        <w:t>├──asc_serial.c</w:t>
      </w:r>
    </w:p>
    <w:p w:rsidR="00033B1F" w:rsidRPr="002177C1" w:rsidRDefault="00033B1F" w:rsidP="005B599E">
      <w:pPr>
        <w:rPr>
          <w:rFonts w:ascii="幼圆" w:eastAsia="幼圆"/>
        </w:rPr>
      </w:pPr>
      <w:r w:rsidRPr="002177C1">
        <w:rPr>
          <w:rFonts w:ascii="幼圆" w:eastAsia="幼圆" w:hint="eastAsia"/>
        </w:rPr>
        <w:t>├──asc_serial.h</w:t>
      </w:r>
    </w:p>
    <w:p w:rsidR="00033B1F" w:rsidRPr="002177C1" w:rsidRDefault="00033B1F" w:rsidP="005B599E">
      <w:pPr>
        <w:rPr>
          <w:rFonts w:ascii="幼圆" w:eastAsia="幼圆"/>
        </w:rPr>
      </w:pPr>
      <w:r w:rsidRPr="002177C1">
        <w:rPr>
          <w:rFonts w:ascii="幼圆" w:eastAsia="幼圆" w:hint="eastAsia"/>
        </w:rPr>
        <w:t>├──au1x00_eth.c</w:t>
      </w:r>
    </w:p>
    <w:p w:rsidR="00033B1F" w:rsidRPr="002177C1" w:rsidRDefault="00033B1F" w:rsidP="005B599E">
      <w:pPr>
        <w:rPr>
          <w:rFonts w:ascii="幼圆" w:eastAsia="幼圆"/>
        </w:rPr>
      </w:pPr>
      <w:r w:rsidRPr="002177C1">
        <w:rPr>
          <w:rFonts w:ascii="幼圆" w:eastAsia="幼圆" w:hint="eastAsia"/>
        </w:rPr>
        <w:t>├──au1x00_serial.c</w:t>
      </w:r>
    </w:p>
    <w:p w:rsidR="00033B1F" w:rsidRPr="002177C1" w:rsidRDefault="00033B1F" w:rsidP="005B599E">
      <w:pPr>
        <w:rPr>
          <w:rFonts w:ascii="幼圆" w:eastAsia="幼圆"/>
        </w:rPr>
      </w:pPr>
      <w:r w:rsidRPr="002177C1">
        <w:rPr>
          <w:rFonts w:ascii="幼圆" w:eastAsia="幼圆" w:hint="eastAsia"/>
        </w:rPr>
        <w:t>├──au1x00_usb_ohci.c</w:t>
      </w:r>
    </w:p>
    <w:p w:rsidR="00033B1F" w:rsidRPr="002177C1" w:rsidRDefault="00033B1F" w:rsidP="005B599E">
      <w:pPr>
        <w:rPr>
          <w:rFonts w:ascii="幼圆" w:eastAsia="幼圆"/>
        </w:rPr>
      </w:pPr>
      <w:r w:rsidRPr="002177C1">
        <w:rPr>
          <w:rFonts w:ascii="幼圆" w:eastAsia="幼圆" w:hint="eastAsia"/>
        </w:rPr>
        <w:t>├──au1x00_usb_ohci.h</w:t>
      </w:r>
    </w:p>
    <w:p w:rsidR="00033B1F" w:rsidRPr="002177C1" w:rsidRDefault="00033B1F" w:rsidP="005B599E">
      <w:pPr>
        <w:rPr>
          <w:rFonts w:ascii="幼圆" w:eastAsia="幼圆"/>
        </w:rPr>
      </w:pPr>
      <w:r w:rsidRPr="002177C1">
        <w:rPr>
          <w:rFonts w:ascii="幼圆" w:eastAsia="幼圆" w:hint="eastAsia"/>
        </w:rPr>
        <w:t>├──cache.S</w:t>
      </w:r>
    </w:p>
    <w:p w:rsidR="00033B1F" w:rsidRPr="002177C1" w:rsidRDefault="00033B1F" w:rsidP="005B599E">
      <w:pPr>
        <w:rPr>
          <w:rFonts w:ascii="幼圆" w:eastAsia="幼圆"/>
        </w:rPr>
      </w:pPr>
      <w:r w:rsidRPr="002177C1">
        <w:rPr>
          <w:rFonts w:ascii="幼圆" w:eastAsia="幼圆" w:hint="eastAsia"/>
        </w:rPr>
        <w:t>├──config.mk</w:t>
      </w:r>
    </w:p>
    <w:p w:rsidR="00033B1F" w:rsidRPr="002177C1" w:rsidRDefault="00033B1F" w:rsidP="005B599E">
      <w:pPr>
        <w:rPr>
          <w:rFonts w:ascii="幼圆" w:eastAsia="幼圆"/>
        </w:rPr>
      </w:pPr>
      <w:r w:rsidRPr="002177C1">
        <w:rPr>
          <w:rFonts w:ascii="幼圆" w:eastAsia="幼圆" w:hint="eastAsia"/>
        </w:rPr>
        <w:t>├──cpu.c</w:t>
      </w:r>
    </w:p>
    <w:p w:rsidR="00033B1F" w:rsidRPr="002177C1" w:rsidRDefault="00033B1F" w:rsidP="005B599E">
      <w:pPr>
        <w:rPr>
          <w:rFonts w:ascii="幼圆" w:eastAsia="幼圆"/>
        </w:rPr>
      </w:pPr>
      <w:r w:rsidRPr="002177C1">
        <w:rPr>
          <w:rFonts w:ascii="幼圆" w:eastAsia="幼圆" w:hint="eastAsia"/>
        </w:rPr>
        <w:t>├──incaip_clock.c</w:t>
      </w:r>
    </w:p>
    <w:p w:rsidR="00033B1F" w:rsidRPr="002177C1" w:rsidRDefault="00033B1F" w:rsidP="005B599E">
      <w:pPr>
        <w:rPr>
          <w:rFonts w:ascii="幼圆" w:eastAsia="幼圆"/>
        </w:rPr>
      </w:pPr>
      <w:r w:rsidRPr="002177C1">
        <w:rPr>
          <w:rFonts w:ascii="幼圆" w:eastAsia="幼圆" w:hint="eastAsia"/>
        </w:rPr>
        <w:t>├──incaip_wdt.S</w:t>
      </w:r>
    </w:p>
    <w:p w:rsidR="00033B1F" w:rsidRPr="002177C1" w:rsidRDefault="00033B1F" w:rsidP="005B599E">
      <w:pPr>
        <w:rPr>
          <w:rFonts w:ascii="幼圆" w:eastAsia="幼圆"/>
        </w:rPr>
      </w:pPr>
      <w:r w:rsidRPr="002177C1">
        <w:rPr>
          <w:rFonts w:ascii="幼圆" w:eastAsia="幼圆" w:hint="eastAsia"/>
        </w:rPr>
        <w:t>├──interrupts.c</w:t>
      </w:r>
    </w:p>
    <w:p w:rsidR="00033B1F" w:rsidRPr="002177C1" w:rsidRDefault="00033B1F" w:rsidP="005B599E">
      <w:pPr>
        <w:rPr>
          <w:rFonts w:ascii="幼圆" w:eastAsia="幼圆"/>
        </w:rPr>
      </w:pPr>
      <w:r w:rsidRPr="002177C1">
        <w:rPr>
          <w:rFonts w:ascii="幼圆" w:eastAsia="幼圆" w:hint="eastAsia"/>
        </w:rPr>
        <w:t>├──Makefile</w:t>
      </w:r>
    </w:p>
    <w:p w:rsidR="00033B1F" w:rsidRPr="002177C1" w:rsidRDefault="00033B1F" w:rsidP="005B599E">
      <w:pPr>
        <w:rPr>
          <w:rFonts w:ascii="幼圆" w:eastAsia="幼圆"/>
        </w:rPr>
      </w:pPr>
      <w:r w:rsidRPr="002177C1">
        <w:rPr>
          <w:rFonts w:ascii="幼圆" w:eastAsia="幼圆" w:hint="eastAsia"/>
        </w:rPr>
        <w:t>└──start.S          整个uboot代码入口点</w:t>
      </w:r>
    </w:p>
    <w:p w:rsidR="00033B1F" w:rsidRPr="002177C1" w:rsidRDefault="00033B1F" w:rsidP="005B599E">
      <w:pPr>
        <w:rPr>
          <w:rFonts w:ascii="幼圆" w:eastAsia="幼圆"/>
        </w:rPr>
      </w:pPr>
      <w:r w:rsidRPr="002177C1">
        <w:rPr>
          <w:rFonts w:ascii="幼圆" w:eastAsia="幼圆" w:hint="eastAsia"/>
        </w:rPr>
        <w:t xml:space="preserve"> </w:t>
      </w:r>
    </w:p>
    <w:p w:rsidR="00033B1F" w:rsidRPr="002177C1" w:rsidRDefault="00033B1F" w:rsidP="005B599E">
      <w:pPr>
        <w:rPr>
          <w:rFonts w:ascii="幼圆" w:eastAsia="幼圆"/>
        </w:rPr>
      </w:pPr>
      <w:r w:rsidRPr="002177C1">
        <w:rPr>
          <w:rFonts w:ascii="幼圆" w:eastAsia="幼圆" w:hint="eastAsia"/>
        </w:rPr>
        <w:t>目前最新版本(2011.6版本开始)中cpu目录中建立mips32目录，把incaip和au1x00也分类放在不同的目录中。</w:t>
      </w:r>
    </w:p>
    <w:p w:rsidR="00033B1F" w:rsidRPr="002177C1" w:rsidRDefault="00033B1F" w:rsidP="005B599E">
      <w:pPr>
        <w:rPr>
          <w:rFonts w:ascii="幼圆" w:eastAsia="幼圆"/>
        </w:rPr>
      </w:pPr>
      <w:r w:rsidRPr="002177C1">
        <w:rPr>
          <w:rFonts w:ascii="幼圆" w:eastAsia="幼圆" w:hint="eastAsia"/>
        </w:rPr>
        <w:t>u-boot.lds是ld程序也就是连接器的脚本文件，这个文件描述了如何连接目标文件，ld程序会根据这个文件的指示按照需求把不同的目标文件连接在一起生成供烧写到开发板的程序。</w:t>
      </w:r>
    </w:p>
    <w:p w:rsidR="00033B1F" w:rsidRPr="002177C1" w:rsidRDefault="00033B1F" w:rsidP="005B599E">
      <w:pPr>
        <w:rPr>
          <w:rFonts w:ascii="幼圆" w:eastAsia="幼圆"/>
        </w:rPr>
      </w:pPr>
      <w:r w:rsidRPr="002177C1">
        <w:rPr>
          <w:rFonts w:ascii="幼圆" w:eastAsia="幼圆" w:hint="eastAsia"/>
        </w:rPr>
        <w:t>该文件放在board对应的目录中。</w:t>
      </w:r>
    </w:p>
    <w:p w:rsidR="00033B1F" w:rsidRPr="002177C1" w:rsidRDefault="00033B1F" w:rsidP="005B599E">
      <w:pPr>
        <w:rPr>
          <w:rFonts w:ascii="幼圆" w:eastAsia="幼圆"/>
        </w:rPr>
      </w:pPr>
      <w:r w:rsidRPr="002177C1">
        <w:rPr>
          <w:rFonts w:ascii="幼圆" w:eastAsia="幼圆" w:hint="eastAsia"/>
        </w:rPr>
        <w:t xml:space="preserve"> </w:t>
      </w:r>
    </w:p>
    <w:p w:rsidR="00033B1F" w:rsidRPr="002177C1" w:rsidRDefault="00033B1F" w:rsidP="005B599E">
      <w:pPr>
        <w:rPr>
          <w:rFonts w:ascii="幼圆" w:eastAsia="幼圆"/>
        </w:rPr>
      </w:pPr>
      <w:r w:rsidRPr="002177C1">
        <w:rPr>
          <w:rFonts w:ascii="幼圆" w:eastAsia="幼圆" w:hint="eastAsia"/>
        </w:rPr>
        <w:t>4、移植u-boot的版本选择情况</w:t>
      </w:r>
    </w:p>
    <w:p w:rsidR="00033B1F" w:rsidRPr="002177C1" w:rsidRDefault="00033B1F" w:rsidP="005B599E">
      <w:pPr>
        <w:rPr>
          <w:rFonts w:ascii="幼圆" w:eastAsia="幼圆"/>
        </w:rPr>
      </w:pPr>
      <w:r w:rsidRPr="002177C1">
        <w:rPr>
          <w:rFonts w:ascii="幼圆" w:eastAsia="幼圆" w:hint="eastAsia"/>
        </w:rPr>
        <w:t>由于u-boot的各版本没有重大变化，各版本移植起来基本相同，也正因为如此，大多数版本均有人移植过，主要是arm体系结构的。</w:t>
      </w:r>
    </w:p>
    <w:p w:rsidR="00033B1F" w:rsidRPr="002177C1" w:rsidRDefault="00033B1F" w:rsidP="005B599E">
      <w:pPr>
        <w:rPr>
          <w:rFonts w:ascii="幼圆" w:eastAsia="幼圆"/>
        </w:rPr>
      </w:pPr>
      <w:r w:rsidRPr="002177C1">
        <w:rPr>
          <w:rFonts w:ascii="幼圆" w:eastAsia="幼圆" w:hint="eastAsia"/>
        </w:rPr>
        <w:t>如cortex A8使用 u-boot-1.3.4；cortex M3 上u-boot-1.1.6、u-boot-1.2.0等均有人移植过。</w:t>
      </w:r>
    </w:p>
    <w:p w:rsidR="00033B1F" w:rsidRPr="002177C1" w:rsidRDefault="00033B1F" w:rsidP="005B599E">
      <w:pPr>
        <w:rPr>
          <w:rFonts w:ascii="幼圆" w:eastAsia="幼圆"/>
        </w:rPr>
      </w:pPr>
      <w:r w:rsidRPr="002177C1">
        <w:rPr>
          <w:rFonts w:ascii="幼圆" w:eastAsia="幼圆" w:hint="eastAsia"/>
        </w:rPr>
        <w:t>考虑到我们目前的编译器较新，编译旧版本u-boot时会出现错误，警告也很多；新版本的u-boot目录结构也较清晰，因此选用较新版本的u-boot。</w:t>
      </w:r>
    </w:p>
    <w:p w:rsidR="00033B1F" w:rsidRPr="002177C1" w:rsidRDefault="00033B1F" w:rsidP="005B599E">
      <w:pPr>
        <w:rPr>
          <w:rFonts w:ascii="幼圆" w:eastAsia="幼圆"/>
        </w:rPr>
      </w:pPr>
      <w:r w:rsidRPr="002177C1">
        <w:rPr>
          <w:rFonts w:ascii="幼圆" w:eastAsia="幼圆" w:hint="eastAsia"/>
        </w:rPr>
        <w:t>最新版本（2011.06）Makefile中没有mips的部分，不知道为什么。（2011.03版本中同样也是）</w:t>
      </w:r>
    </w:p>
    <w:p w:rsidR="00033B1F" w:rsidRPr="002177C1" w:rsidRDefault="00033B1F" w:rsidP="005B599E">
      <w:pPr>
        <w:rPr>
          <w:rFonts w:ascii="幼圆" w:eastAsia="幼圆"/>
        </w:rPr>
      </w:pPr>
      <w:r w:rsidRPr="002177C1">
        <w:rPr>
          <w:rFonts w:ascii="幼圆" w:eastAsia="幼圆" w:hint="eastAsia"/>
        </w:rPr>
        <w:t>u-boot-2010.12的Makefile没有问题，编译incaip通过，没有任何警告和错误，因此最终选择u-boot-2010.12作为我们的移植版本。</w:t>
      </w:r>
    </w:p>
    <w:p w:rsidR="00033B1F" w:rsidRDefault="00033B1F"/>
    <w:sectPr w:rsidR="00033B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DF07E4"/>
    <w:multiLevelType w:val="multilevel"/>
    <w:tmpl w:val="B66A6F34"/>
    <w:lvl w:ilvl="0">
      <w:start w:val="1"/>
      <w:numFmt w:val="decimal"/>
      <w:lvlText w:val="%1."/>
      <w:lvlJc w:val="left"/>
      <w:pPr>
        <w:ind w:left="425" w:hanging="425"/>
      </w:pPr>
      <w:rPr>
        <w:rFonts w:cs="Times New Roman"/>
      </w:rPr>
    </w:lvl>
    <w:lvl w:ilvl="1">
      <w:start w:val="1"/>
      <w:numFmt w:val="decimal"/>
      <w:lvlText w:val="%2."/>
      <w:lvlJc w:val="left"/>
      <w:pPr>
        <w:ind w:left="360" w:hanging="360"/>
      </w:pPr>
      <w:rPr>
        <w:rFonts w:hint="default"/>
      </w:rPr>
    </w:lvl>
    <w:lvl w:ilvl="2">
      <w:start w:val="1"/>
      <w:numFmt w:val="decimal"/>
      <w:lvlText w:val="%3．"/>
      <w:lvlJc w:val="left"/>
      <w:pPr>
        <w:ind w:left="360" w:hanging="360"/>
      </w:pPr>
      <w:rPr>
        <w:rFonts w:ascii="Calibri" w:eastAsia="宋体" w:hAnsi="Calibri" w:hint="default"/>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bordersDoNotSurroundHeader/>
  <w:bordersDoNotSurroundFooter/>
  <w:proofState w:grammar="clean"/>
  <w:attachedTemplate r:id="rId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033B1F"/>
    <w:rsid w:val="00033B1F"/>
    <w:rsid w:val="00215C34"/>
    <w:rsid w:val="00547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8CF1DD-1998-4DD5-AB43-A77DB1ED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style>
  <w:style w:type="paragraph" w:styleId="1">
    <w:name w:val="heading 1"/>
    <w:basedOn w:val="a"/>
    <w:next w:val="a"/>
    <w:link w:val="11"/>
    <w:autoRedefine/>
    <w:uiPriority w:val="99"/>
    <w:qFormat/>
    <w:rsid w:val="00033B1F"/>
    <w:pPr>
      <w:pBdr>
        <w:top w:val="single" w:sz="24" w:space="0" w:color="4F81BD"/>
        <w:left w:val="single" w:sz="24" w:space="0" w:color="4F81BD"/>
        <w:bottom w:val="single" w:sz="24" w:space="0" w:color="4F81BD"/>
        <w:right w:val="single" w:sz="24" w:space="0" w:color="4F81BD"/>
      </w:pBdr>
      <w:shd w:val="clear" w:color="auto" w:fill="4F81BD"/>
      <w:spacing w:before="200"/>
      <w:outlineLvl w:val="0"/>
    </w:pPr>
    <w:rPr>
      <w:rFonts w:ascii="Calibri" w:eastAsia="宋体" w:hAnsi="Calibri" w:cs="Times New Roman"/>
      <w:b/>
      <w:bCs/>
      <w:caps/>
      <w:color w:val="FFFFFF"/>
      <w:spacing w:val="15"/>
      <w:sz w:val="36"/>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1"/>
    <w:rsid w:val="001A4199"/>
  </w:style>
  <w:style w:type="character" w:customStyle="1" w:styleId="11">
    <w:name w:val="标题 1 字符1"/>
    <w:link w:val="1"/>
    <w:uiPriority w:val="99"/>
    <w:rsid w:val="00033B1F"/>
    <w:rPr>
      <w:rFonts w:ascii="Calibri" w:eastAsia="宋体" w:hAnsi="Calibri" w:cs="Times New Roman"/>
      <w:b/>
      <w:bCs/>
      <w:caps/>
      <w:color w:val="FFFFFF"/>
      <w:spacing w:val="15"/>
      <w:sz w:val="36"/>
      <w:szCs w:val="36"/>
      <w:shd w:val="clear" w:color="auto" w:fil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常规"/>
          <w:gallery w:val="placeholder"/>
        </w:category>
        <w:types>
          <w:type w:val="bbPlcHdr"/>
        </w:types>
        <w:behaviors>
          <w:behavior w:val="content"/>
        </w:behaviors>
        <w:guid w:val="{54CF2997-5838-4DDD-BCA9-16CAA9A4D933}"/>
      </w:docPartPr>
      <w:docPartBody>
        <w:p w:rsidR="00000000" w:rsidRDefault="00B41F92">
          <w:r w:rsidRPr="00DB2E94">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F92"/>
    <w:rsid w:val="0059071E"/>
    <w:rsid w:val="00B41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1F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U-boot源码整体框架</PostTitle>
  <PostDate>2016-11-29T03:07:32Z</PostDate>
  <PostID>983</PostID>
  <Category1/>
  <Category2/>
  <Category3/>
  <Category4/>
  <Category5/>
  <Category6/>
  <Category7/>
  <Category8/>
  <Category9/>
  <Category10/>
  <Account>9ac254c9-c916-4234-9e77-dd642aa559f0</Account>
  <Enclosure/>
  <ProviderInfo>
    <PostURL/>
    <API/>
    <Categories/>
    <Trackbacks/>
    <Enclosures/>
    <BlogName/>
    <ImagePostAddress/>
  </ProviderInfo>
  <DefaultAccountEnsured/>
  <PublishedAccount>9ac254c9-c916-4234-9e77-dd642aa559f0</PublishedAccount>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2</TotalTime>
  <Pages>1</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demonelf</dc:creator>
  <cp:keywords/>
  <dc:description/>
  <cp:lastModifiedBy>mad hex</cp:lastModifiedBy>
  <cp:revision>1</cp:revision>
  <dcterms:created xsi:type="dcterms:W3CDTF">2016-11-29T03:07:00Z</dcterms:created>
  <dcterms:modified xsi:type="dcterms:W3CDTF">2016-11-29T03:09:00Z</dcterms:modified>
</cp:coreProperties>
</file>