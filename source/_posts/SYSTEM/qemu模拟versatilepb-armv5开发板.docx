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3232AE" w:rsidRDefault="00A539DE" w:rsidP="00A539DE">
          <w:pPr>
            <w:pStyle w:val="PublishStatus"/>
          </w:pPr>
          <w:r>
            <w:t>此文章已于</w:t>
          </w:r>
          <w:r>
            <w:t xml:space="preserve"> 19:09:30 2016/5/18 </w:t>
          </w:r>
          <w:r>
            <w:t>重新发布到</w:t>
          </w:r>
          <w:r>
            <w:t xml:space="preserve"> MADHEX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4073B" w:rsidRDefault="00320144">
              <w:pPr>
                <w:pStyle w:val="Publishwithline"/>
              </w:pPr>
              <w:r w:rsidRPr="00320144">
                <w:rPr>
                  <w:rFonts w:hint="eastAsia"/>
                </w:rPr>
                <w:t>qemu</w:t>
              </w:r>
              <w:r w:rsidRPr="00320144">
                <w:rPr>
                  <w:rFonts w:hint="eastAsia"/>
                </w:rPr>
                <w:t>模拟</w:t>
              </w:r>
              <w:r w:rsidRPr="00320144">
                <w:rPr>
                  <w:rFonts w:hint="eastAsia"/>
                </w:rPr>
                <w:t>versatilepb</w:t>
              </w:r>
              <w:r>
                <w:rPr>
                  <w:rFonts w:hint="eastAsia"/>
                </w:rPr>
                <w:t>-armv5</w:t>
              </w:r>
              <w:r>
                <w:rPr>
                  <w:rFonts w:hint="eastAsia"/>
                </w:rPr>
                <w:t>开发板</w:t>
              </w:r>
            </w:p>
          </w:sdtContent>
        </w:sdt>
        <w:p w:rsidR="0044073B" w:rsidRDefault="0044073B">
          <w:pPr>
            <w:pStyle w:val="underline"/>
          </w:pPr>
        </w:p>
        <w:p w:rsidR="0044073B" w:rsidRDefault="001A2D37">
          <w:pPr>
            <w:pStyle w:val="PadderBetweenControlandBody"/>
          </w:pPr>
        </w:p>
      </w:sdtContent>
    </w:sdt>
    <w:p w:rsidR="00B75484" w:rsidRDefault="00B75484" w:rsidP="00D16C5C">
      <w:pPr>
        <w:rPr>
          <w:rFonts w:ascii="幼圆" w:eastAsia="幼圆"/>
          <w:sz w:val="24"/>
          <w:szCs w:val="24"/>
        </w:rPr>
      </w:pPr>
    </w:p>
    <w:p w:rsidR="00D16C5C" w:rsidRDefault="003232AE" w:rsidP="00D16C5C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想要模拟的环境：</w:t>
      </w:r>
    </w:p>
    <w:p w:rsidR="003232AE" w:rsidRPr="003232AE" w:rsidRDefault="003232AE" w:rsidP="003232AE">
      <w:pPr>
        <w:rPr>
          <w:rFonts w:ascii="幼圆" w:eastAsia="幼圆"/>
          <w:sz w:val="24"/>
          <w:szCs w:val="24"/>
        </w:rPr>
      </w:pPr>
      <w:r w:rsidRPr="003232AE">
        <w:rPr>
          <w:rFonts w:ascii="幼圆" w:eastAsia="幼圆"/>
          <w:sz w:val="24"/>
          <w:szCs w:val="24"/>
        </w:rPr>
        <w:t>Linux version 2.6.31.8 (hanzhen@bogon) (gcc version 4.3.2 (sdk3.2rc1-ct-ng-1.4.1) ) #13 Wed Aug 5 16:04:02 CST 2015</w:t>
      </w:r>
    </w:p>
    <w:p w:rsidR="003232AE" w:rsidRPr="003232AE" w:rsidRDefault="003232AE" w:rsidP="003232AE">
      <w:pPr>
        <w:rPr>
          <w:rFonts w:ascii="幼圆" w:eastAsia="幼圆"/>
          <w:sz w:val="24"/>
          <w:szCs w:val="24"/>
        </w:rPr>
      </w:pPr>
      <w:r w:rsidRPr="003232AE">
        <w:rPr>
          <w:rFonts w:ascii="幼圆" w:eastAsia="幼圆"/>
          <w:sz w:val="24"/>
          <w:szCs w:val="24"/>
        </w:rPr>
        <w:t>CPU: Feroceon 88FR131 [56251311] revision 1 (ARMv5TE), cr=000539f7</w:t>
      </w:r>
    </w:p>
    <w:p w:rsidR="003232AE" w:rsidRPr="003232AE" w:rsidRDefault="003232AE" w:rsidP="003232AE">
      <w:pPr>
        <w:rPr>
          <w:rFonts w:ascii="幼圆" w:eastAsia="幼圆"/>
          <w:sz w:val="24"/>
          <w:szCs w:val="24"/>
        </w:rPr>
      </w:pPr>
      <w:r w:rsidRPr="003232AE">
        <w:rPr>
          <w:rFonts w:ascii="幼圆" w:eastAsia="幼圆"/>
          <w:sz w:val="24"/>
          <w:szCs w:val="24"/>
        </w:rPr>
        <w:t>CPU: VIVT data cache, VIVT instruction cache</w:t>
      </w:r>
    </w:p>
    <w:p w:rsidR="003232AE" w:rsidRPr="00D16C5C" w:rsidRDefault="003232AE" w:rsidP="003232AE">
      <w:pPr>
        <w:rPr>
          <w:rFonts w:ascii="幼圆" w:eastAsia="幼圆"/>
          <w:sz w:val="24"/>
          <w:szCs w:val="24"/>
        </w:rPr>
      </w:pPr>
      <w:r w:rsidRPr="003232AE">
        <w:rPr>
          <w:rFonts w:ascii="幼圆" w:eastAsia="幼圆"/>
          <w:sz w:val="24"/>
          <w:szCs w:val="24"/>
        </w:rPr>
        <w:t>Machine: Feroceon-KW</w:t>
      </w:r>
    </w:p>
    <w:p w:rsidR="00D16C5C" w:rsidRPr="003232AE" w:rsidRDefault="00D16C5C" w:rsidP="003232AE">
      <w:pPr>
        <w:rPr>
          <w:rFonts w:ascii="幼圆" w:eastAsia="幼圆"/>
          <w:sz w:val="24"/>
          <w:szCs w:val="24"/>
        </w:rPr>
      </w:pPr>
    </w:p>
    <w:p w:rsidR="00D16C5C" w:rsidRDefault="003232AE" w:rsidP="003232AE">
      <w:pPr>
        <w:rPr>
          <w:rFonts w:ascii="幼圆" w:eastAsia="幼圆"/>
          <w:sz w:val="24"/>
          <w:szCs w:val="24"/>
        </w:rPr>
      </w:pPr>
      <w:r w:rsidRPr="003232AE">
        <w:rPr>
          <w:rFonts w:ascii="幼圆" w:eastAsia="幼圆"/>
          <w:sz w:val="24"/>
          <w:szCs w:val="24"/>
        </w:rPr>
        <w:t>Marvell Development Board (LSP Version KW_LSP_5.4.0_012)-- DB-98DX4122-48G  Soc: MV88F6281 Rev 3 BE</w:t>
      </w:r>
    </w:p>
    <w:p w:rsidR="003B0B62" w:rsidRDefault="003B0B62" w:rsidP="003232AE">
      <w:pPr>
        <w:rPr>
          <w:rFonts w:ascii="幼圆" w:eastAsia="幼圆"/>
          <w:sz w:val="24"/>
          <w:szCs w:val="24"/>
        </w:rPr>
      </w:pPr>
    </w:p>
    <w:p w:rsidR="003232AE" w:rsidRDefault="003B0B62" w:rsidP="003B0B6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编译选项可参考</w:t>
      </w:r>
      <w:r>
        <w:rPr>
          <w:rFonts w:ascii="幼圆" w:eastAsia="幼圆"/>
          <w:sz w:val="24"/>
          <w:szCs w:val="24"/>
        </w:rPr>
        <w:t xml:space="preserve">kirkwood_defconfig </w:t>
      </w:r>
      <w:r>
        <w:rPr>
          <w:rFonts w:ascii="幼圆" w:eastAsia="幼圆" w:hint="eastAsia"/>
          <w:sz w:val="24"/>
          <w:szCs w:val="24"/>
        </w:rPr>
        <w:t>(</w:t>
      </w:r>
      <w:r w:rsidRPr="003B0B62">
        <w:rPr>
          <w:rFonts w:ascii="幼圆" w:eastAsia="幼圆" w:hint="eastAsia"/>
          <w:sz w:val="24"/>
          <w:szCs w:val="24"/>
        </w:rPr>
        <w:t>Feroceon 88FR131</w:t>
      </w:r>
      <w:r>
        <w:rPr>
          <w:rFonts w:ascii="幼圆" w:eastAsia="幼圆" w:hint="eastAsia"/>
          <w:sz w:val="24"/>
          <w:szCs w:val="24"/>
        </w:rPr>
        <w:t>)</w:t>
      </w:r>
    </w:p>
    <w:p w:rsidR="003B0B62" w:rsidRDefault="003B0B62" w:rsidP="003232AE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以上</w:t>
      </w:r>
      <w:r w:rsidR="00B75484">
        <w:rPr>
          <w:rFonts w:ascii="幼圆" w:eastAsia="幼圆" w:hint="eastAsia"/>
          <w:sz w:val="24"/>
          <w:szCs w:val="24"/>
        </w:rPr>
        <w:t>是公司用到的的环境，</w:t>
      </w:r>
      <w:r>
        <w:rPr>
          <w:rFonts w:ascii="幼圆" w:eastAsia="幼圆" w:hint="eastAsia"/>
          <w:sz w:val="24"/>
          <w:szCs w:val="24"/>
        </w:rPr>
        <w:t>qemu没有这个</w:t>
      </w:r>
      <w:r w:rsidR="007A1FA2">
        <w:rPr>
          <w:rFonts w:ascii="幼圆" w:eastAsia="幼圆" w:hint="eastAsia"/>
          <w:sz w:val="24"/>
          <w:szCs w:val="24"/>
        </w:rPr>
        <w:t>开发板，</w:t>
      </w:r>
    </w:p>
    <w:p w:rsidR="007A1FA2" w:rsidRDefault="007A1FA2" w:rsidP="003232AE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下面用</w:t>
      </w:r>
      <w:r w:rsidRPr="007A1FA2">
        <w:rPr>
          <w:rFonts w:ascii="幼圆" w:eastAsia="幼圆"/>
          <w:sz w:val="24"/>
          <w:szCs w:val="24"/>
        </w:rPr>
        <w:t>versatilepb</w:t>
      </w:r>
      <w:r>
        <w:rPr>
          <w:rFonts w:ascii="幼圆" w:eastAsia="幼圆" w:hint="eastAsia"/>
          <w:sz w:val="24"/>
          <w:szCs w:val="24"/>
        </w:rPr>
        <w:t>替代。</w:t>
      </w:r>
    </w:p>
    <w:p w:rsidR="00B75484" w:rsidRPr="003232AE" w:rsidRDefault="00B75484" w:rsidP="003232AE">
      <w:pPr>
        <w:rPr>
          <w:rFonts w:ascii="幼圆" w:eastAsia="幼圆"/>
          <w:sz w:val="24"/>
          <w:szCs w:val="24"/>
        </w:rPr>
      </w:pPr>
    </w:p>
    <w:p w:rsidR="006D61FE" w:rsidRPr="006D61FE" w:rsidRDefault="005158C4" w:rsidP="006D61FE">
      <w:pPr>
        <w:pStyle w:val="a4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6D61FE">
        <w:rPr>
          <w:rFonts w:ascii="幼圆" w:eastAsia="幼圆" w:hint="eastAsia"/>
          <w:sz w:val="24"/>
          <w:szCs w:val="24"/>
        </w:rPr>
        <w:t>安装</w:t>
      </w:r>
      <w:r w:rsidR="006D61FE" w:rsidRPr="006D61FE">
        <w:rPr>
          <w:rFonts w:ascii="幼圆" w:eastAsia="幼圆" w:hint="eastAsia"/>
          <w:sz w:val="24"/>
          <w:szCs w:val="24"/>
        </w:rPr>
        <w:t>QEMU</w:t>
      </w:r>
    </w:p>
    <w:p w:rsidR="0020249E" w:rsidRPr="006D61FE" w:rsidRDefault="0020249E" w:rsidP="006D61FE">
      <w:pPr>
        <w:rPr>
          <w:rFonts w:ascii="幼圆" w:eastAsia="幼圆"/>
          <w:sz w:val="24"/>
          <w:szCs w:val="24"/>
        </w:rPr>
      </w:pPr>
      <w:r w:rsidRPr="006D61FE">
        <w:rPr>
          <w:rFonts w:ascii="幼圆" w:eastAsia="幼圆" w:hint="eastAsia"/>
          <w:sz w:val="24"/>
          <w:szCs w:val="24"/>
        </w:rPr>
        <w:t>#</w:t>
      </w:r>
      <w:r w:rsidRPr="006D61FE">
        <w:rPr>
          <w:rFonts w:ascii="幼圆" w:eastAsia="幼圆"/>
          <w:sz w:val="24"/>
          <w:szCs w:val="24"/>
        </w:rPr>
        <w:t>qemu-system-arm -version</w:t>
      </w:r>
    </w:p>
    <w:p w:rsidR="005158C4" w:rsidRDefault="0020249E" w:rsidP="0020249E">
      <w:pPr>
        <w:rPr>
          <w:rFonts w:ascii="幼圆" w:eastAsia="幼圆"/>
          <w:sz w:val="24"/>
          <w:szCs w:val="24"/>
        </w:rPr>
      </w:pPr>
      <w:r w:rsidRPr="0020249E">
        <w:rPr>
          <w:rFonts w:ascii="幼圆" w:eastAsia="幼圆"/>
          <w:sz w:val="24"/>
          <w:szCs w:val="24"/>
        </w:rPr>
        <w:t>QEMU emulator version 2.5.1, Copyright (c) 2003-2008 Fabrice Bellard</w:t>
      </w:r>
    </w:p>
    <w:p w:rsidR="006D61FE" w:rsidRPr="00160D8D" w:rsidRDefault="006D61FE" w:rsidP="0020249E">
      <w:pPr>
        <w:rPr>
          <w:rFonts w:ascii="幼圆" w:eastAsia="幼圆"/>
          <w:sz w:val="24"/>
          <w:szCs w:val="24"/>
        </w:rPr>
      </w:pPr>
    </w:p>
    <w:p w:rsidR="005158C4" w:rsidRPr="00160D8D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 xml:space="preserve">2) </w:t>
      </w:r>
      <w:r w:rsidR="00C834DD" w:rsidRPr="00160D8D">
        <w:rPr>
          <w:rFonts w:ascii="幼圆" w:eastAsia="幼圆" w:hint="eastAsia"/>
          <w:sz w:val="24"/>
          <w:szCs w:val="24"/>
        </w:rPr>
        <w:t>虚拟</w:t>
      </w:r>
      <w:r w:rsidRPr="00160D8D">
        <w:rPr>
          <w:rFonts w:ascii="幼圆" w:eastAsia="幼圆" w:hint="eastAsia"/>
          <w:sz w:val="24"/>
          <w:szCs w:val="24"/>
        </w:rPr>
        <w:t xml:space="preserve">开发板选择 </w:t>
      </w:r>
    </w:p>
    <w:p w:rsidR="005158C4" w:rsidRPr="00160D8D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http://infocenter.arm.com/help/index.jsp?topic=/c</w:t>
      </w:r>
      <w:r w:rsidR="00CE7502" w:rsidRPr="00160D8D">
        <w:rPr>
          <w:rFonts w:ascii="幼圆" w:eastAsia="幼圆" w:hint="eastAsia"/>
          <w:sz w:val="24"/>
          <w:szCs w:val="24"/>
        </w:rPr>
        <w:t xml:space="preserve">om.arm.doc.dui0225d/index.html </w:t>
      </w:r>
    </w:p>
    <w:p w:rsidR="005158C4" w:rsidRPr="00160D8D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 xml:space="preserve">有两个板子 ： </w:t>
      </w:r>
    </w:p>
    <w:p w:rsidR="005158C4" w:rsidRPr="00160D8D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 xml:space="preserve">a) Versatile Application Baseboard for ARM926EJ-S </w:t>
      </w:r>
    </w:p>
    <w:p w:rsidR="005158C4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 xml:space="preserve">b) </w:t>
      </w:r>
      <w:r w:rsidRPr="006D61FE">
        <w:rPr>
          <w:rFonts w:ascii="幼圆" w:eastAsia="幼圆" w:hint="eastAsia"/>
          <w:color w:val="FF0000"/>
          <w:sz w:val="24"/>
          <w:szCs w:val="24"/>
        </w:rPr>
        <w:t>Versatile Plat</w:t>
      </w:r>
      <w:r w:rsidR="006D61FE" w:rsidRPr="006D61FE">
        <w:rPr>
          <w:rFonts w:ascii="幼圆" w:eastAsia="幼圆" w:hint="eastAsia"/>
          <w:color w:val="FF0000"/>
          <w:sz w:val="24"/>
          <w:szCs w:val="24"/>
        </w:rPr>
        <w:t>form Baseboard for ARM926EJ-S</w:t>
      </w:r>
      <w:r w:rsidR="006D61FE">
        <w:rPr>
          <w:rFonts w:ascii="幼圆" w:eastAsia="幼圆" w:hint="eastAsia"/>
          <w:sz w:val="24"/>
          <w:szCs w:val="24"/>
        </w:rPr>
        <w:t xml:space="preserve"> </w:t>
      </w:r>
    </w:p>
    <w:p w:rsidR="006D61FE" w:rsidRPr="00160D8D" w:rsidRDefault="006D61FE" w:rsidP="005158C4">
      <w:pPr>
        <w:rPr>
          <w:rFonts w:ascii="幼圆" w:eastAsia="幼圆"/>
          <w:sz w:val="24"/>
          <w:szCs w:val="24"/>
        </w:rPr>
      </w:pPr>
    </w:p>
    <w:p w:rsidR="005158C4" w:rsidRPr="00160D8D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3）编译内核</w:t>
      </w:r>
    </w:p>
    <w:p w:rsidR="00C834DD" w:rsidRPr="00160D8D" w:rsidRDefault="00B86468" w:rsidP="00B86468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#tar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xvf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linux-2.6.34.14.tar.xz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B86468" w:rsidRPr="00160D8D" w:rsidRDefault="00B86468" w:rsidP="00B86468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#cd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linux-2.6.34.14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B86468" w:rsidRPr="00160D8D" w:rsidRDefault="00B86468" w:rsidP="00B86468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#make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CROSS_COMPILE=armeb-mv5sft-linux-gnueabi- ARCH=arm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versatile_defconfig</w:t>
      </w:r>
      <w:r w:rsidRPr="00160D8D">
        <w:rPr>
          <w:rFonts w:ascii="幼圆" w:eastAsia="幼圆" w:hint="eastAsia"/>
          <w:sz w:val="24"/>
          <w:szCs w:val="24"/>
        </w:rPr>
        <w:t>  </w:t>
      </w:r>
    </w:p>
    <w:p w:rsidR="00B86468" w:rsidRPr="00160D8D" w:rsidRDefault="00B86468" w:rsidP="00B86468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#make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CROSS_COMPILE=armeb-mv5sft-linux-gnueabi- ARCH=arm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menuconfig</w:t>
      </w:r>
      <w:r w:rsidRPr="00160D8D">
        <w:rPr>
          <w:rFonts w:ascii="幼圆" w:eastAsia="幼圆" w:hint="eastAsia"/>
          <w:sz w:val="24"/>
          <w:szCs w:val="24"/>
        </w:rPr>
        <w:t>  </w:t>
      </w:r>
    </w:p>
    <w:p w:rsidR="00B86468" w:rsidRPr="00160D8D" w:rsidRDefault="00B86468" w:rsidP="00B86468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进入图形配置界面将Kernel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Featurer中的Use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the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ARM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EABI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to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compile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the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kernel选上</w:t>
      </w:r>
      <w:r w:rsidRPr="00160D8D">
        <w:rPr>
          <w:rFonts w:ascii="幼圆" w:eastAsia="幼圆" w:hint="eastAsia"/>
          <w:sz w:val="24"/>
          <w:szCs w:val="24"/>
        </w:rPr>
        <w:t>  </w:t>
      </w:r>
    </w:p>
    <w:p w:rsidR="005158C4" w:rsidRPr="00160D8D" w:rsidRDefault="00B86468" w:rsidP="00B86468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9778B8" w:rsidRPr="009778B8">
        <w:t xml:space="preserve"> </w:t>
      </w:r>
      <w:r w:rsidR="009778B8" w:rsidRPr="009778B8">
        <w:rPr>
          <w:rFonts w:ascii="幼圆" w:eastAsia="幼圆"/>
          <w:sz w:val="24"/>
          <w:szCs w:val="24"/>
        </w:rPr>
        <w:t>make CROSS_COMPILE=armeb-mv5sft-linux-gnueabi- ARCH=arm all</w:t>
      </w:r>
    </w:p>
    <w:p w:rsidR="00691247" w:rsidRPr="00160D8D" w:rsidRDefault="00691247" w:rsidP="00691247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在arch/arm/boot/下会生成zImage文件，该文件就是后期制作kernel的bin文件用的kernel镜像文件。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691247" w:rsidRPr="00160D8D" w:rsidRDefault="006D61FE" w:rsidP="0069124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测试</w:t>
      </w:r>
      <w:r w:rsidR="00691247" w:rsidRPr="00160D8D">
        <w:rPr>
          <w:rFonts w:ascii="幼圆" w:eastAsia="幼圆" w:hint="eastAsia"/>
          <w:sz w:val="24"/>
          <w:szCs w:val="24"/>
        </w:rPr>
        <w:t>：</w:t>
      </w:r>
      <w:r w:rsidR="00691247" w:rsidRPr="00160D8D">
        <w:rPr>
          <w:rFonts w:ascii="幼圆" w:eastAsia="幼圆" w:hint="eastAsia"/>
          <w:sz w:val="24"/>
          <w:szCs w:val="24"/>
        </w:rPr>
        <w:t> </w:t>
      </w:r>
    </w:p>
    <w:p w:rsidR="00B86468" w:rsidRPr="00160D8D" w:rsidRDefault="006D61FE" w:rsidP="00691247">
      <w:pPr>
        <w:rPr>
          <w:rFonts w:ascii="幼圆" w:eastAsia="幼圆"/>
          <w:sz w:val="24"/>
          <w:szCs w:val="24"/>
        </w:rPr>
      </w:pPr>
      <w:r w:rsidRPr="006D61FE">
        <w:rPr>
          <w:rFonts w:ascii="幼圆" w:eastAsia="幼圆"/>
          <w:sz w:val="24"/>
          <w:szCs w:val="24"/>
        </w:rPr>
        <w:t>qemu-system-arm -M versatilepb -kernel arch/arm/boot/zImage  -append "console=ttyAMA0" -nographic</w:t>
      </w:r>
      <w:r w:rsidR="00691247" w:rsidRPr="00160D8D">
        <w:rPr>
          <w:rFonts w:ascii="幼圆" w:eastAsia="幼圆" w:hint="eastAsia"/>
          <w:sz w:val="24"/>
          <w:szCs w:val="24"/>
        </w:rPr>
        <w:t> </w:t>
      </w:r>
    </w:p>
    <w:p w:rsidR="00CE7502" w:rsidRPr="00160D8D" w:rsidRDefault="006D61FE" w:rsidP="006D61FE">
      <w:pPr>
        <w:rPr>
          <w:rFonts w:ascii="幼圆" w:eastAsia="幼圆"/>
          <w:sz w:val="24"/>
          <w:szCs w:val="24"/>
        </w:rPr>
      </w:pPr>
      <w:r>
        <w:rPr>
          <w:noProof/>
        </w:rPr>
        <w:drawing>
          <wp:inline distT="0" distB="0" distL="0" distR="0" wp14:anchorId="5423A6D1" wp14:editId="474801AA">
            <wp:extent cx="7677150" cy="668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C4" w:rsidRPr="00160D8D" w:rsidRDefault="006D61FE" w:rsidP="005158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4</w:t>
      </w:r>
      <w:r w:rsidR="005158C4" w:rsidRPr="00160D8D">
        <w:rPr>
          <w:rFonts w:ascii="幼圆" w:eastAsia="幼圆" w:hint="eastAsia"/>
          <w:sz w:val="24"/>
          <w:szCs w:val="24"/>
        </w:rPr>
        <w:t>）编译</w:t>
      </w:r>
      <w:r w:rsidR="007553DC" w:rsidRPr="00160D8D">
        <w:rPr>
          <w:rFonts w:ascii="幼圆" w:eastAsia="幼圆" w:hint="eastAsia"/>
          <w:sz w:val="24"/>
          <w:szCs w:val="24"/>
        </w:rPr>
        <w:t>busybox</w:t>
      </w:r>
    </w:p>
    <w:p w:rsidR="005158C4" w:rsidRPr="00160D8D" w:rsidRDefault="00B72B6A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5158C4" w:rsidRPr="00160D8D">
        <w:rPr>
          <w:rFonts w:ascii="幼圆" w:eastAsia="幼圆" w:hint="eastAsia"/>
          <w:sz w:val="24"/>
          <w:szCs w:val="24"/>
        </w:rPr>
        <w:t>wget http://www.busybox.net/d</w:t>
      </w:r>
      <w:r w:rsidR="00E36B2B" w:rsidRPr="00160D8D">
        <w:rPr>
          <w:rFonts w:ascii="幼圆" w:eastAsia="幼圆" w:hint="eastAsia"/>
          <w:sz w:val="24"/>
          <w:szCs w:val="24"/>
        </w:rPr>
        <w:t>ownloads/busybox-1.20.0</w:t>
      </w:r>
      <w:r w:rsidR="005158C4" w:rsidRPr="00160D8D">
        <w:rPr>
          <w:rFonts w:ascii="幼圆" w:eastAsia="幼圆" w:hint="eastAsia"/>
          <w:sz w:val="24"/>
          <w:szCs w:val="24"/>
        </w:rPr>
        <w:t>.tar.bz2</w:t>
      </w:r>
    </w:p>
    <w:p w:rsidR="005158C4" w:rsidRPr="00160D8D" w:rsidRDefault="00B72B6A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5158C4" w:rsidRPr="00160D8D">
        <w:rPr>
          <w:rFonts w:ascii="幼圆" w:eastAsia="幼圆" w:hint="eastAsia"/>
          <w:sz w:val="24"/>
          <w:szCs w:val="24"/>
        </w:rPr>
        <w:t>tar -xvf xxxxx.tar.gz</w:t>
      </w:r>
    </w:p>
    <w:p w:rsidR="00B72B6A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#tar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xvf</w:t>
      </w:r>
      <w:r w:rsidRPr="00160D8D">
        <w:rPr>
          <w:rFonts w:ascii="幼圆" w:eastAsia="幼圆" w:hint="eastAsia"/>
          <w:sz w:val="24"/>
          <w:szCs w:val="24"/>
        </w:rPr>
        <w:t>  </w:t>
      </w:r>
      <w:r w:rsidRPr="00160D8D">
        <w:rPr>
          <w:rFonts w:ascii="幼圆" w:eastAsia="幼圆" w:hint="eastAsia"/>
          <w:sz w:val="24"/>
          <w:szCs w:val="24"/>
        </w:rPr>
        <w:t>busybox-1.20.0.tar.bz2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#cd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busybox-1.20.0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AF3418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#make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ARCH=arm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CROSS_COMPILE=</w:t>
      </w:r>
      <w:r w:rsidR="00B72B6A" w:rsidRPr="00160D8D">
        <w:rPr>
          <w:rFonts w:ascii="幼圆" w:eastAsia="幼圆" w:hint="eastAsia"/>
          <w:sz w:val="24"/>
          <w:szCs w:val="24"/>
        </w:rPr>
        <w:t xml:space="preserve">armeb-mv5sft-linux-gnueabi- </w:t>
      </w:r>
      <w:r w:rsidRPr="00160D8D">
        <w:rPr>
          <w:rFonts w:ascii="幼圆" w:eastAsia="幼圆" w:hint="eastAsia"/>
          <w:sz w:val="24"/>
          <w:szCs w:val="24"/>
        </w:rPr>
        <w:t>defconfig</w:t>
      </w:r>
      <w:r w:rsidRPr="00160D8D">
        <w:rPr>
          <w:rFonts w:ascii="幼圆" w:eastAsia="幼圆" w:hint="eastAsia"/>
          <w:sz w:val="24"/>
          <w:szCs w:val="24"/>
        </w:rPr>
        <w:t> 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将init/init.c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694</w:t>
      </w:r>
      <w:r w:rsidRPr="00160D8D">
        <w:rPr>
          <w:rFonts w:ascii="幼圆" w:eastAsia="幼圆" w:hint="eastAsia"/>
          <w:sz w:val="24"/>
          <w:szCs w:val="24"/>
        </w:rPr>
        <w:t>        </w:t>
      </w:r>
      <w:r w:rsidRPr="00160D8D">
        <w:rPr>
          <w:rFonts w:ascii="幼圆" w:eastAsia="幼圆" w:hint="eastAsia"/>
          <w:sz w:val="24"/>
          <w:szCs w:val="24"/>
        </w:rPr>
        <w:t>new_init_action(ASKFIRST,bb_default_login_shell,VC_2);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695</w:t>
      </w:r>
      <w:r w:rsidRPr="00160D8D">
        <w:rPr>
          <w:rFonts w:ascii="幼圆" w:eastAsia="幼圆" w:hint="eastAsia"/>
          <w:sz w:val="24"/>
          <w:szCs w:val="24"/>
        </w:rPr>
        <w:t>        </w:t>
      </w:r>
      <w:r w:rsidRPr="00160D8D">
        <w:rPr>
          <w:rFonts w:ascii="幼圆" w:eastAsia="幼圆" w:hint="eastAsia"/>
          <w:sz w:val="24"/>
          <w:szCs w:val="24"/>
        </w:rPr>
        <w:t>new_init_action(ASKFIRST,bb_default_login_shell,VC_3);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696</w:t>
      </w:r>
      <w:r w:rsidRPr="00160D8D">
        <w:rPr>
          <w:rFonts w:ascii="幼圆" w:eastAsia="幼圆" w:hint="eastAsia"/>
          <w:sz w:val="24"/>
          <w:szCs w:val="24"/>
        </w:rPr>
        <w:t>        </w:t>
      </w:r>
      <w:r w:rsidRPr="00160D8D">
        <w:rPr>
          <w:rFonts w:ascii="幼圆" w:eastAsia="幼圆" w:hint="eastAsia"/>
          <w:sz w:val="24"/>
          <w:szCs w:val="24"/>
        </w:rPr>
        <w:t>new_init_action(ASKFIRST,bb_default_login_shell,VC_4);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这三行注释掉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#make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menuconfig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进入图形配置界面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将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B72B6A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Busybox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Settings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–&gt;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Build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Options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–&gt;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Build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Busybox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as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a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static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binary勾上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D606E0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Networking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Utilities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-&gt;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inetd去掉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B72B6A" w:rsidRPr="00160D8D" w:rsidRDefault="00B72B6A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busybox setting－&gt;build options-&gt;</w:t>
      </w:r>
      <w:r w:rsidRPr="00160D8D">
        <w:rPr>
          <w:rFonts w:ascii="幼圆" w:eastAsia="幼圆" w:hAnsi="simsun" w:hint="eastAsia"/>
          <w:color w:val="323E32"/>
          <w:sz w:val="24"/>
          <w:szCs w:val="24"/>
          <w:shd w:val="clear" w:color="auto" w:fill="917A5F"/>
        </w:rPr>
        <w:t xml:space="preserve"> </w:t>
      </w:r>
      <w:r w:rsidRPr="00160D8D">
        <w:rPr>
          <w:rFonts w:ascii="幼圆" w:eastAsia="幼圆" w:hint="eastAsia"/>
          <w:sz w:val="24"/>
          <w:szCs w:val="24"/>
        </w:rPr>
        <w:t>cross compile prefix中写入arm</w:t>
      </w:r>
      <w:r w:rsidR="00F17406">
        <w:rPr>
          <w:rFonts w:ascii="幼圆" w:eastAsia="幼圆" w:hint="eastAsia"/>
          <w:sz w:val="24"/>
          <w:szCs w:val="24"/>
        </w:rPr>
        <w:t>-linux</w:t>
      </w:r>
      <w:r w:rsidRPr="00160D8D">
        <w:rPr>
          <w:rFonts w:ascii="幼圆" w:eastAsia="幼圆" w:hint="eastAsia"/>
          <w:sz w:val="24"/>
          <w:szCs w:val="24"/>
        </w:rPr>
        <w:t>-</w:t>
      </w:r>
    </w:p>
    <w:p w:rsidR="00AF3418" w:rsidRPr="00160D8D" w:rsidRDefault="00D606E0" w:rsidP="00D606E0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AF3418" w:rsidRPr="00160D8D">
        <w:rPr>
          <w:rFonts w:ascii="幼圆" w:eastAsia="幼圆" w:hint="eastAsia"/>
          <w:sz w:val="24"/>
          <w:szCs w:val="24"/>
        </w:rPr>
        <w:t xml:space="preserve"> make ARCH=arm CROSS_CO</w:t>
      </w:r>
      <w:r w:rsidR="00F17406">
        <w:rPr>
          <w:rFonts w:ascii="幼圆" w:eastAsia="幼圆" w:hint="eastAsia"/>
          <w:sz w:val="24"/>
          <w:szCs w:val="24"/>
        </w:rPr>
        <w:t>MPILE=arm-linux</w:t>
      </w:r>
      <w:r w:rsidR="00AF3418" w:rsidRPr="00160D8D">
        <w:rPr>
          <w:rFonts w:ascii="幼圆" w:eastAsia="幼圆" w:hint="eastAsia"/>
          <w:sz w:val="24"/>
          <w:szCs w:val="24"/>
        </w:rPr>
        <w:t>-</w:t>
      </w:r>
      <w:r w:rsidRPr="00160D8D">
        <w:rPr>
          <w:rFonts w:ascii="幼圆" w:eastAsia="幼圆" w:hint="eastAsia"/>
          <w:sz w:val="24"/>
          <w:szCs w:val="24"/>
        </w:rPr>
        <w:t> </w:t>
      </w:r>
      <w:r w:rsidR="00AF3418" w:rsidRPr="00160D8D">
        <w:rPr>
          <w:rFonts w:ascii="幼圆" w:eastAsia="幼圆" w:hint="eastAsia"/>
          <w:sz w:val="24"/>
          <w:szCs w:val="24"/>
        </w:rPr>
        <w:t>install</w:t>
      </w:r>
    </w:p>
    <w:p w:rsidR="00D606E0" w:rsidRPr="00160D8D" w:rsidRDefault="00D606E0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完成后，在本目录会生成_install目录。</w:t>
      </w:r>
    </w:p>
    <w:p w:rsidR="00D606E0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#cd _install</w:t>
      </w:r>
    </w:p>
    <w:p w:rsidR="00F260C8" w:rsidRPr="00160D8D" w:rsidRDefault="00F260C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#mkdir proc sys dev etc etc/init.d</w:t>
      </w:r>
    </w:p>
    <w:p w:rsidR="005158C4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5158C4" w:rsidRPr="00160D8D">
        <w:rPr>
          <w:rFonts w:ascii="幼圆" w:eastAsia="幼圆" w:hint="eastAsia"/>
          <w:sz w:val="24"/>
          <w:szCs w:val="24"/>
        </w:rPr>
        <w:t>vim</w:t>
      </w:r>
      <w:r w:rsidR="005158C4" w:rsidRPr="00160D8D">
        <w:rPr>
          <w:rFonts w:ascii="幼圆" w:eastAsia="幼圆" w:hint="eastAsia"/>
          <w:sz w:val="24"/>
          <w:szCs w:val="24"/>
        </w:rPr>
        <w:t> </w:t>
      </w:r>
      <w:r w:rsidR="005158C4" w:rsidRPr="00160D8D">
        <w:rPr>
          <w:rFonts w:ascii="幼圆" w:eastAsia="幼圆" w:hint="eastAsia"/>
          <w:sz w:val="24"/>
          <w:szCs w:val="24"/>
        </w:rPr>
        <w:t>etc/init.d/rcS</w:t>
      </w:r>
    </w:p>
    <w:p w:rsidR="005158C4" w:rsidRPr="00160D8D" w:rsidRDefault="005158C4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添加内容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5158C4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#!/bin/sh</w:t>
      </w:r>
    </w:p>
    <w:p w:rsidR="00D606E0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mount -t proc none /proc</w:t>
      </w:r>
    </w:p>
    <w:p w:rsidR="00D606E0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mount -t sysfs none /sys</w:t>
      </w:r>
    </w:p>
    <w:p w:rsidR="00D606E0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/sbin/mdev</w:t>
      </w:r>
      <w:r w:rsidRPr="00160D8D">
        <w:rPr>
          <w:rFonts w:ascii="幼圆" w:eastAsia="幼圆" w:hint="eastAsia"/>
          <w:sz w:val="24"/>
          <w:szCs w:val="24"/>
        </w:rPr>
        <w:t> </w:t>
      </w:r>
      <w:r w:rsidRPr="00160D8D">
        <w:rPr>
          <w:rFonts w:ascii="幼圆" w:eastAsia="幼圆" w:hint="eastAsia"/>
          <w:sz w:val="24"/>
          <w:szCs w:val="24"/>
        </w:rPr>
        <w:t>-s</w:t>
      </w:r>
    </w:p>
    <w:p w:rsidR="00AF3418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修改权限</w:t>
      </w:r>
    </w:p>
    <w:p w:rsidR="005158C4" w:rsidRPr="00160D8D" w:rsidRDefault="00AF341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D606E0" w:rsidRPr="00160D8D">
        <w:rPr>
          <w:rFonts w:ascii="幼圆" w:eastAsia="幼圆" w:hint="eastAsia"/>
          <w:sz w:val="24"/>
          <w:szCs w:val="24"/>
        </w:rPr>
        <w:t>chmod</w:t>
      </w:r>
      <w:r w:rsidR="00D606E0" w:rsidRPr="00160D8D">
        <w:rPr>
          <w:rFonts w:ascii="幼圆" w:eastAsia="幼圆" w:hint="eastAsia"/>
          <w:sz w:val="24"/>
          <w:szCs w:val="24"/>
        </w:rPr>
        <w:t> </w:t>
      </w:r>
      <w:r w:rsidR="00D606E0" w:rsidRPr="00160D8D">
        <w:rPr>
          <w:rFonts w:ascii="幼圆" w:eastAsia="幼圆" w:hint="eastAsia"/>
          <w:sz w:val="24"/>
          <w:szCs w:val="24"/>
        </w:rPr>
        <w:t>777</w:t>
      </w:r>
      <w:r w:rsidR="00D606E0" w:rsidRPr="00160D8D">
        <w:rPr>
          <w:rFonts w:ascii="幼圆" w:eastAsia="幼圆" w:hint="eastAsia"/>
          <w:sz w:val="24"/>
          <w:szCs w:val="24"/>
        </w:rPr>
        <w:t> </w:t>
      </w:r>
      <w:r w:rsidR="00D606E0" w:rsidRPr="00160D8D">
        <w:rPr>
          <w:rFonts w:ascii="幼圆" w:eastAsia="幼圆" w:hint="eastAsia"/>
          <w:sz w:val="24"/>
          <w:szCs w:val="24"/>
        </w:rPr>
        <w:t>etc/init.d/rcS</w:t>
      </w:r>
    </w:p>
    <w:p w:rsidR="005158C4" w:rsidRPr="00160D8D" w:rsidRDefault="00F260C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5158C4" w:rsidRPr="00160D8D">
        <w:rPr>
          <w:rFonts w:ascii="幼圆" w:eastAsia="幼圆" w:hint="eastAsia"/>
          <w:sz w:val="24"/>
          <w:szCs w:val="24"/>
        </w:rPr>
        <w:t>find . |cpio -o --format=newc &gt; ../rootfs.img</w:t>
      </w:r>
    </w:p>
    <w:p w:rsidR="005158C4" w:rsidRPr="00160D8D" w:rsidRDefault="00F260C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D606E0" w:rsidRPr="00160D8D">
        <w:rPr>
          <w:rFonts w:ascii="幼圆" w:eastAsia="幼圆" w:hint="eastAsia"/>
          <w:sz w:val="24"/>
          <w:szCs w:val="24"/>
        </w:rPr>
        <w:t>cd ..</w:t>
      </w:r>
    </w:p>
    <w:p w:rsidR="007553DC" w:rsidRPr="00160D8D" w:rsidRDefault="00F260C8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#</w:t>
      </w:r>
      <w:r w:rsidR="00D606E0" w:rsidRPr="00160D8D">
        <w:rPr>
          <w:rFonts w:ascii="幼圆" w:eastAsia="幼圆" w:hint="eastAsia"/>
          <w:sz w:val="24"/>
          <w:szCs w:val="24"/>
        </w:rPr>
        <w:t>gzip</w:t>
      </w:r>
      <w:r w:rsidR="00D606E0" w:rsidRPr="00160D8D">
        <w:rPr>
          <w:rFonts w:ascii="幼圆" w:eastAsia="幼圆" w:hint="eastAsia"/>
          <w:sz w:val="24"/>
          <w:szCs w:val="24"/>
        </w:rPr>
        <w:t> </w:t>
      </w:r>
      <w:r w:rsidR="00D606E0" w:rsidRPr="00160D8D">
        <w:rPr>
          <w:rFonts w:ascii="幼圆" w:eastAsia="幼圆" w:hint="eastAsia"/>
          <w:sz w:val="24"/>
          <w:szCs w:val="24"/>
        </w:rPr>
        <w:t>-c</w:t>
      </w:r>
      <w:r w:rsidR="00D606E0" w:rsidRPr="00160D8D">
        <w:rPr>
          <w:rFonts w:ascii="幼圆" w:eastAsia="幼圆" w:hint="eastAsia"/>
          <w:sz w:val="24"/>
          <w:szCs w:val="24"/>
        </w:rPr>
        <w:t> </w:t>
      </w:r>
      <w:r w:rsidR="00D606E0" w:rsidRPr="00160D8D">
        <w:rPr>
          <w:rFonts w:ascii="幼圆" w:eastAsia="幼圆" w:hint="eastAsia"/>
          <w:sz w:val="24"/>
          <w:szCs w:val="24"/>
        </w:rPr>
        <w:t>rootfs.img</w:t>
      </w:r>
      <w:r w:rsidR="00D606E0" w:rsidRPr="00160D8D">
        <w:rPr>
          <w:rFonts w:ascii="幼圆" w:eastAsia="幼圆" w:hint="eastAsia"/>
          <w:sz w:val="24"/>
          <w:szCs w:val="24"/>
        </w:rPr>
        <w:t> </w:t>
      </w:r>
      <w:r w:rsidR="00D606E0" w:rsidRPr="00160D8D">
        <w:rPr>
          <w:rFonts w:ascii="幼圆" w:eastAsia="幼圆" w:hint="eastAsia"/>
          <w:sz w:val="24"/>
          <w:szCs w:val="24"/>
        </w:rPr>
        <w:t>&gt;</w:t>
      </w:r>
      <w:r w:rsidR="00D606E0" w:rsidRPr="00160D8D">
        <w:rPr>
          <w:rFonts w:ascii="幼圆" w:eastAsia="幼圆" w:hint="eastAsia"/>
          <w:sz w:val="24"/>
          <w:szCs w:val="24"/>
        </w:rPr>
        <w:t> </w:t>
      </w:r>
      <w:r w:rsidR="00D606E0" w:rsidRPr="00160D8D">
        <w:rPr>
          <w:rFonts w:ascii="幼圆" w:eastAsia="幼圆" w:hint="eastAsia"/>
          <w:sz w:val="24"/>
          <w:szCs w:val="24"/>
        </w:rPr>
        <w:t>rootfs.img.gz</w:t>
      </w:r>
    </w:p>
    <w:p w:rsidR="00160D8D" w:rsidRPr="00160D8D" w:rsidRDefault="00160D8D" w:rsidP="005158C4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测试：</w:t>
      </w:r>
    </w:p>
    <w:p w:rsidR="00525C46" w:rsidRDefault="00525C46" w:rsidP="005158C4">
      <w:pPr>
        <w:rPr>
          <w:rFonts w:ascii="幼圆" w:eastAsia="幼圆"/>
          <w:sz w:val="24"/>
          <w:szCs w:val="24"/>
        </w:rPr>
      </w:pPr>
      <w:r w:rsidRPr="00525C46">
        <w:rPr>
          <w:rFonts w:ascii="幼圆" w:eastAsia="幼圆"/>
          <w:sz w:val="24"/>
          <w:szCs w:val="24"/>
        </w:rPr>
        <w:t>qemu-system-arm -M versatilepb -kernel /home/demonelf/vrrp/madwork/linux-2.6.31.8/arch/arm/boot/zImage -initrd rootfs.img -append "root=/dev/ram rdinit=/sbin/init console=ttyAMA0" -nographic</w:t>
      </w:r>
    </w:p>
    <w:p w:rsidR="007553DC" w:rsidRDefault="00525C46" w:rsidP="005158C4">
      <w:pPr>
        <w:rPr>
          <w:rFonts w:ascii="幼圆" w:eastAsia="幼圆"/>
          <w:sz w:val="24"/>
          <w:szCs w:val="24"/>
        </w:rPr>
      </w:pPr>
      <w:r>
        <w:rPr>
          <w:noProof/>
        </w:rPr>
        <w:drawing>
          <wp:inline distT="0" distB="0" distL="0" distR="0" wp14:anchorId="156CC7EA" wp14:editId="7BF584B4">
            <wp:extent cx="7686675" cy="671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FE" w:rsidRDefault="006D61FE" w:rsidP="005158C4">
      <w:pPr>
        <w:rPr>
          <w:rFonts w:ascii="幼圆" w:eastAsia="幼圆"/>
          <w:sz w:val="24"/>
          <w:szCs w:val="24"/>
        </w:rPr>
      </w:pPr>
    </w:p>
    <w:p w:rsidR="006D61FE" w:rsidRPr="006D61FE" w:rsidRDefault="006D61FE" w:rsidP="006D61FE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5</w:t>
      </w:r>
      <w:r w:rsidRPr="006D61FE">
        <w:rPr>
          <w:rFonts w:ascii="幼圆" w:eastAsia="幼圆" w:hint="eastAsia"/>
          <w:sz w:val="24"/>
          <w:szCs w:val="24"/>
        </w:rPr>
        <w:t>）编译</w:t>
      </w:r>
      <w:r>
        <w:rPr>
          <w:rFonts w:ascii="幼圆" w:eastAsia="幼圆" w:hint="eastAsia"/>
          <w:sz w:val="24"/>
          <w:szCs w:val="24"/>
        </w:rPr>
        <w:t>uboo</w:t>
      </w:r>
      <w:r w:rsidR="00AC0F58">
        <w:rPr>
          <w:rFonts w:ascii="幼圆" w:eastAsia="幼圆"/>
          <w:sz w:val="24"/>
          <w:szCs w:val="24"/>
        </w:rPr>
        <w:t>t</w:t>
      </w:r>
    </w:p>
    <w:p w:rsidR="006D61FE" w:rsidRPr="006D61FE" w:rsidRDefault="006D61FE" w:rsidP="006D61FE">
      <w:pPr>
        <w:rPr>
          <w:rFonts w:ascii="幼圆" w:eastAsia="幼圆"/>
          <w:sz w:val="24"/>
          <w:szCs w:val="24"/>
        </w:rPr>
      </w:pPr>
      <w:bookmarkStart w:id="0" w:name="_GoBack"/>
      <w:bookmarkEnd w:id="0"/>
      <w:r w:rsidRPr="006D61FE">
        <w:rPr>
          <w:rFonts w:ascii="幼圆" w:eastAsia="幼圆"/>
          <w:sz w:val="24"/>
          <w:szCs w:val="24"/>
        </w:rPr>
        <w:t>make CROSS_COMPILE=arm-lin</w:t>
      </w:r>
      <w:r>
        <w:rPr>
          <w:rFonts w:ascii="幼圆" w:eastAsia="幼圆"/>
          <w:sz w:val="24"/>
          <w:szCs w:val="24"/>
        </w:rPr>
        <w:t>ux- ARCH=arm versatilepb_config</w:t>
      </w:r>
    </w:p>
    <w:p w:rsidR="006D61FE" w:rsidRPr="006D61FE" w:rsidRDefault="006D61FE" w:rsidP="006D61FE">
      <w:pPr>
        <w:rPr>
          <w:rFonts w:ascii="幼圆" w:eastAsia="幼圆"/>
          <w:sz w:val="24"/>
          <w:szCs w:val="24"/>
        </w:rPr>
      </w:pPr>
      <w:r w:rsidRPr="006D61FE">
        <w:rPr>
          <w:rFonts w:ascii="幼圆" w:eastAsia="幼圆"/>
          <w:sz w:val="24"/>
          <w:szCs w:val="24"/>
        </w:rPr>
        <w:t>make CROSS_CO</w:t>
      </w:r>
      <w:r>
        <w:rPr>
          <w:rFonts w:ascii="幼圆" w:eastAsia="幼圆"/>
          <w:sz w:val="24"/>
          <w:szCs w:val="24"/>
        </w:rPr>
        <w:t xml:space="preserve">MPILE=arm-linux- ARCH=arm all </w:t>
      </w:r>
      <w:r>
        <w:rPr>
          <w:rFonts w:ascii="幼圆" w:eastAsia="幼圆"/>
          <w:sz w:val="24"/>
          <w:szCs w:val="24"/>
        </w:rPr>
        <w:cr/>
      </w:r>
    </w:p>
    <w:p w:rsidR="006D61FE" w:rsidRPr="006D61FE" w:rsidRDefault="006D61FE" w:rsidP="006D61FE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.globl raise</w:t>
      </w:r>
    </w:p>
    <w:p w:rsidR="006D61FE" w:rsidRPr="006D61FE" w:rsidRDefault="006D61FE" w:rsidP="006D61FE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raise:</w:t>
      </w:r>
    </w:p>
    <w:p w:rsidR="006D61FE" w:rsidRPr="006D61FE" w:rsidRDefault="006D61FE" w:rsidP="006D61FE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    nop</w:t>
      </w:r>
    </w:p>
    <w:p w:rsidR="006D61FE" w:rsidRDefault="006D61FE" w:rsidP="006D61FE">
      <w:pPr>
        <w:ind w:firstLine="48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mov pc, lr</w:t>
      </w:r>
    </w:p>
    <w:p w:rsidR="006D61FE" w:rsidRPr="00160D8D" w:rsidRDefault="006D61FE" w:rsidP="006D61FE">
      <w:pPr>
        <w:ind w:firstLine="480"/>
        <w:rPr>
          <w:rFonts w:ascii="幼圆" w:eastAsia="幼圆"/>
          <w:sz w:val="24"/>
          <w:szCs w:val="24"/>
        </w:rPr>
      </w:pPr>
    </w:p>
    <w:p w:rsidR="006D61FE" w:rsidRPr="00160D8D" w:rsidRDefault="005E6917" w:rsidP="007553DC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6</w:t>
      </w:r>
      <w:r w:rsidR="007553DC" w:rsidRPr="00160D8D">
        <w:rPr>
          <w:rFonts w:ascii="幼圆" w:eastAsia="幼圆" w:hint="eastAsia"/>
          <w:sz w:val="24"/>
          <w:szCs w:val="24"/>
        </w:rPr>
        <w:t>）启动qemu</w:t>
      </w:r>
    </w:p>
    <w:p w:rsidR="007553DC" w:rsidRPr="00160D8D" w:rsidRDefault="007553DC" w:rsidP="007553DC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 xml:space="preserve">qemu-system-arm -M versatilepb -cpu arm926 -m 256M -kernel /home/demonelf/vrrp/madwork/linux-2.6.31.8/arch/arm/boot/zImage -nographic -append "console=ttyAMA0" </w:t>
      </w:r>
    </w:p>
    <w:p w:rsidR="007553DC" w:rsidRPr="00160D8D" w:rsidRDefault="007553DC" w:rsidP="007553DC">
      <w:pPr>
        <w:rPr>
          <w:rFonts w:ascii="幼圆" w:eastAsia="幼圆"/>
          <w:sz w:val="24"/>
          <w:szCs w:val="24"/>
        </w:rPr>
      </w:pPr>
      <w:r w:rsidRPr="00160D8D">
        <w:rPr>
          <w:rFonts w:ascii="幼圆" w:eastAsia="幼圆" w:hint="eastAsia"/>
          <w:sz w:val="24"/>
          <w:szCs w:val="24"/>
        </w:rPr>
        <w:t>qemu-system-arm -M versatilepb -kernel /home/demonelf/vrrp/madwork/linux-2.6.31.8/arch/arm/boot/zImage -initrd rootfs.img.gz -append "root=/dev/ram rdinit=/sbin/init"</w:t>
      </w:r>
      <w:r w:rsidRPr="00160D8D">
        <w:rPr>
          <w:rFonts w:ascii="幼圆" w:eastAsia="幼圆" w:hint="eastAsia"/>
          <w:sz w:val="24"/>
          <w:szCs w:val="24"/>
        </w:rPr>
        <w:t> </w:t>
      </w:r>
    </w:p>
    <w:p w:rsidR="007553DC" w:rsidRDefault="007553DC" w:rsidP="005158C4"/>
    <w:p w:rsidR="003B0B62" w:rsidRDefault="003B0B62" w:rsidP="005158C4">
      <w:r>
        <w:rPr>
          <w:rFonts w:hint="eastAsia"/>
        </w:rPr>
        <w:t>参考资料：</w:t>
      </w:r>
    </w:p>
    <w:p w:rsidR="003B0B62" w:rsidRDefault="003B0B62" w:rsidP="005158C4">
      <w:r w:rsidRPr="003B0B62">
        <w:t>Debian on an emulated ARM machine</w:t>
      </w:r>
    </w:p>
    <w:p w:rsidR="003B0B62" w:rsidRDefault="001A2D37" w:rsidP="005158C4">
      <w:hyperlink r:id="rId10" w:history="1">
        <w:r w:rsidR="003B0B62" w:rsidRPr="002861A6">
          <w:rPr>
            <w:rStyle w:val="ad"/>
          </w:rPr>
          <w:t>https://www.aurel32.net/info/debian_arm_qemu.php</w:t>
        </w:r>
      </w:hyperlink>
    </w:p>
    <w:p w:rsidR="003B0B62" w:rsidRDefault="003B0B62" w:rsidP="005158C4">
      <w:r w:rsidRPr="003B0B62">
        <w:rPr>
          <w:rFonts w:hint="eastAsia"/>
        </w:rPr>
        <w:t>从零使用</w:t>
      </w:r>
      <w:r w:rsidRPr="003B0B62">
        <w:rPr>
          <w:rFonts w:hint="eastAsia"/>
        </w:rPr>
        <w:t>qemu</w:t>
      </w:r>
      <w:r w:rsidRPr="003B0B62">
        <w:rPr>
          <w:rFonts w:hint="eastAsia"/>
        </w:rPr>
        <w:t>模拟器搭建</w:t>
      </w:r>
      <w:r w:rsidRPr="003B0B62">
        <w:rPr>
          <w:rFonts w:hint="eastAsia"/>
        </w:rPr>
        <w:t>arm</w:t>
      </w:r>
      <w:r w:rsidRPr="003B0B62">
        <w:rPr>
          <w:rFonts w:hint="eastAsia"/>
        </w:rPr>
        <w:t>运行环境</w:t>
      </w:r>
    </w:p>
    <w:p w:rsidR="003B0B62" w:rsidRDefault="001A2D37" w:rsidP="005158C4">
      <w:hyperlink r:id="rId11" w:history="1">
        <w:r w:rsidR="003B0B62" w:rsidRPr="002861A6">
          <w:rPr>
            <w:rStyle w:val="ad"/>
          </w:rPr>
          <w:t>http://blog.csdn.net/linyt/article/details/42504975</w:t>
        </w:r>
      </w:hyperlink>
    </w:p>
    <w:p w:rsidR="003B0B62" w:rsidRDefault="003B0B62" w:rsidP="005158C4">
      <w:r w:rsidRPr="003B0B62">
        <w:rPr>
          <w:rFonts w:hint="eastAsia"/>
        </w:rPr>
        <w:t>在</w:t>
      </w:r>
      <w:r w:rsidRPr="003B0B62">
        <w:rPr>
          <w:rFonts w:hint="eastAsia"/>
        </w:rPr>
        <w:t xml:space="preserve"> Gentoo Linux </w:t>
      </w:r>
      <w:r w:rsidRPr="003B0B62">
        <w:rPr>
          <w:rFonts w:hint="eastAsia"/>
        </w:rPr>
        <w:t>下使用</w:t>
      </w:r>
      <w:r w:rsidRPr="003B0B62">
        <w:rPr>
          <w:rFonts w:hint="eastAsia"/>
        </w:rPr>
        <w:t xml:space="preserve"> crossdev </w:t>
      </w:r>
      <w:r w:rsidRPr="003B0B62">
        <w:rPr>
          <w:rFonts w:hint="eastAsia"/>
        </w:rPr>
        <w:t>建立自己的</w:t>
      </w:r>
      <w:r w:rsidRPr="003B0B62">
        <w:rPr>
          <w:rFonts w:hint="eastAsia"/>
        </w:rPr>
        <w:t xml:space="preserve"> toolchain</w:t>
      </w:r>
    </w:p>
    <w:p w:rsidR="003B0B62" w:rsidRDefault="001A2D37" w:rsidP="005158C4">
      <w:hyperlink r:id="rId12" w:history="1">
        <w:r w:rsidR="003B0B62" w:rsidRPr="002861A6">
          <w:rPr>
            <w:rStyle w:val="ad"/>
          </w:rPr>
          <w:t>http://coldnew.github.io/blog/2015/05-18_f69644/</w:t>
        </w:r>
      </w:hyperlink>
    </w:p>
    <w:p w:rsidR="003B0B62" w:rsidRDefault="003B0B62" w:rsidP="005158C4">
      <w:r w:rsidRPr="003B0B62">
        <w:rPr>
          <w:rFonts w:hint="eastAsia"/>
        </w:rPr>
        <w:t>用</w:t>
      </w:r>
      <w:r w:rsidRPr="003B0B62">
        <w:rPr>
          <w:rFonts w:hint="eastAsia"/>
        </w:rPr>
        <w:t>Qemu</w:t>
      </w:r>
      <w:r w:rsidRPr="003B0B62">
        <w:rPr>
          <w:rFonts w:hint="eastAsia"/>
        </w:rPr>
        <w:t>模拟</w:t>
      </w:r>
      <w:r w:rsidRPr="003B0B62">
        <w:rPr>
          <w:rFonts w:hint="eastAsia"/>
        </w:rPr>
        <w:t xml:space="preserve">vexpress-a9 </w:t>
      </w:r>
      <w:r w:rsidRPr="003B0B62">
        <w:rPr>
          <w:rFonts w:hint="eastAsia"/>
        </w:rPr>
        <w:t>（一）</w:t>
      </w:r>
      <w:r w:rsidRPr="003B0B62">
        <w:rPr>
          <w:rFonts w:hint="eastAsia"/>
        </w:rPr>
        <w:t xml:space="preserve"> --- </w:t>
      </w:r>
      <w:r w:rsidRPr="003B0B62">
        <w:rPr>
          <w:rFonts w:hint="eastAsia"/>
        </w:rPr>
        <w:t>搭建</w:t>
      </w:r>
      <w:r w:rsidRPr="003B0B62">
        <w:rPr>
          <w:rFonts w:hint="eastAsia"/>
        </w:rPr>
        <w:t>Linux kernel</w:t>
      </w:r>
      <w:r w:rsidRPr="003B0B62">
        <w:rPr>
          <w:rFonts w:hint="eastAsia"/>
        </w:rPr>
        <w:t>调试环境</w:t>
      </w:r>
    </w:p>
    <w:p w:rsidR="003B0B62" w:rsidRDefault="001A2D37" w:rsidP="005158C4">
      <w:hyperlink r:id="rId13" w:history="1">
        <w:r w:rsidR="003B0B62" w:rsidRPr="002861A6">
          <w:rPr>
            <w:rStyle w:val="ad"/>
          </w:rPr>
          <w:t>http://www.cnblogs.com/pengdonglin137/p/5023342.html</w:t>
        </w:r>
      </w:hyperlink>
    </w:p>
    <w:p w:rsidR="003B0B62" w:rsidRDefault="003B0B62" w:rsidP="005158C4">
      <w:r w:rsidRPr="003B0B62">
        <w:rPr>
          <w:rFonts w:hint="eastAsia"/>
        </w:rPr>
        <w:t xml:space="preserve">qemu </w:t>
      </w:r>
      <w:r w:rsidRPr="003B0B62">
        <w:rPr>
          <w:rFonts w:hint="eastAsia"/>
        </w:rPr>
        <w:t>模拟</w:t>
      </w:r>
      <w:r w:rsidRPr="003B0B62">
        <w:rPr>
          <w:rFonts w:hint="eastAsia"/>
        </w:rPr>
        <w:t>-arm-mini2440</w:t>
      </w:r>
      <w:r w:rsidRPr="003B0B62">
        <w:rPr>
          <w:rFonts w:hint="eastAsia"/>
        </w:rPr>
        <w:t>开发板</w:t>
      </w:r>
      <w:r w:rsidRPr="003B0B62">
        <w:rPr>
          <w:rFonts w:hint="eastAsia"/>
        </w:rPr>
        <w:t>-</w:t>
      </w:r>
      <w:r w:rsidRPr="003B0B62">
        <w:rPr>
          <w:rFonts w:hint="eastAsia"/>
        </w:rPr>
        <w:t>启动</w:t>
      </w:r>
      <w:r w:rsidRPr="003B0B62">
        <w:rPr>
          <w:rFonts w:hint="eastAsia"/>
        </w:rPr>
        <w:t>u-boot</w:t>
      </w:r>
      <w:r w:rsidRPr="003B0B62">
        <w:rPr>
          <w:rFonts w:hint="eastAsia"/>
        </w:rPr>
        <w:t>，</w:t>
      </w:r>
      <w:r w:rsidRPr="003B0B62">
        <w:rPr>
          <w:rFonts w:hint="eastAsia"/>
        </w:rPr>
        <w:t>kernel</w:t>
      </w:r>
      <w:r w:rsidRPr="003B0B62">
        <w:rPr>
          <w:rFonts w:hint="eastAsia"/>
        </w:rPr>
        <w:t>和</w:t>
      </w:r>
      <w:r w:rsidRPr="003B0B62">
        <w:rPr>
          <w:rFonts w:hint="eastAsia"/>
        </w:rPr>
        <w:t>nfs</w:t>
      </w:r>
      <w:r w:rsidRPr="003B0B62">
        <w:rPr>
          <w:rFonts w:hint="eastAsia"/>
        </w:rPr>
        <w:t>文件系统</w:t>
      </w:r>
    </w:p>
    <w:p w:rsidR="003B0B62" w:rsidRDefault="001A2D37" w:rsidP="005158C4">
      <w:hyperlink r:id="rId14" w:history="1">
        <w:r w:rsidR="003B0B62" w:rsidRPr="002861A6">
          <w:rPr>
            <w:rStyle w:val="ad"/>
          </w:rPr>
          <w:t>http://blog.csdn.net/zeroboundary/article/details/12657215</w:t>
        </w:r>
      </w:hyperlink>
    </w:p>
    <w:p w:rsidR="003B0B62" w:rsidRDefault="003B0B62" w:rsidP="005158C4">
      <w:r w:rsidRPr="003B0B62">
        <w:rPr>
          <w:rFonts w:hint="eastAsia"/>
        </w:rPr>
        <w:t>qemu</w:t>
      </w:r>
      <w:r w:rsidRPr="003B0B62">
        <w:rPr>
          <w:rFonts w:hint="eastAsia"/>
        </w:rPr>
        <w:t>下</w:t>
      </w:r>
      <w:r w:rsidRPr="003B0B62">
        <w:rPr>
          <w:rFonts w:hint="eastAsia"/>
        </w:rPr>
        <w:t>u-boot+kernel+rootfs</w:t>
      </w:r>
      <w:r w:rsidRPr="003B0B62">
        <w:rPr>
          <w:rFonts w:hint="eastAsia"/>
        </w:rPr>
        <w:t>完整启动移植手册</w:t>
      </w:r>
    </w:p>
    <w:p w:rsidR="003B0B62" w:rsidRDefault="003B0B62" w:rsidP="005158C4">
      <w:r w:rsidRPr="003B0B62">
        <w:t>http://wenku.baidu.com/view/c343f68bb9d528ea81c77912.html</w:t>
      </w:r>
    </w:p>
    <w:sectPr w:rsidR="003B0B6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37" w:rsidRDefault="001A2D37" w:rsidP="006D61FE">
      <w:pPr>
        <w:spacing w:after="0"/>
      </w:pPr>
      <w:r>
        <w:separator/>
      </w:r>
    </w:p>
  </w:endnote>
  <w:endnote w:type="continuationSeparator" w:id="0">
    <w:p w:rsidR="001A2D37" w:rsidRDefault="001A2D37" w:rsidP="006D6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37" w:rsidRDefault="001A2D37" w:rsidP="006D61FE">
      <w:pPr>
        <w:spacing w:after="0"/>
      </w:pPr>
      <w:r>
        <w:separator/>
      </w:r>
    </w:p>
  </w:footnote>
  <w:footnote w:type="continuationSeparator" w:id="0">
    <w:p w:rsidR="001A2D37" w:rsidRDefault="001A2D37" w:rsidP="006D61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80DB9"/>
    <w:multiLevelType w:val="hybridMultilevel"/>
    <w:tmpl w:val="5C5CD132"/>
    <w:lvl w:ilvl="0" w:tplc="943435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158C4"/>
    <w:rsid w:val="00023482"/>
    <w:rsid w:val="00160D8D"/>
    <w:rsid w:val="001A2D37"/>
    <w:rsid w:val="0020249E"/>
    <w:rsid w:val="00283786"/>
    <w:rsid w:val="002D4FF9"/>
    <w:rsid w:val="00320144"/>
    <w:rsid w:val="003232AE"/>
    <w:rsid w:val="003B0B62"/>
    <w:rsid w:val="0044073B"/>
    <w:rsid w:val="005158C4"/>
    <w:rsid w:val="00525C46"/>
    <w:rsid w:val="005D249B"/>
    <w:rsid w:val="005E6917"/>
    <w:rsid w:val="00691247"/>
    <w:rsid w:val="006D61FE"/>
    <w:rsid w:val="007553DC"/>
    <w:rsid w:val="007A1FA2"/>
    <w:rsid w:val="009778B8"/>
    <w:rsid w:val="00991204"/>
    <w:rsid w:val="00A539DE"/>
    <w:rsid w:val="00AC0F58"/>
    <w:rsid w:val="00AF3418"/>
    <w:rsid w:val="00B72B6A"/>
    <w:rsid w:val="00B75484"/>
    <w:rsid w:val="00B86468"/>
    <w:rsid w:val="00C834DD"/>
    <w:rsid w:val="00CE7502"/>
    <w:rsid w:val="00D16C5C"/>
    <w:rsid w:val="00D606E0"/>
    <w:rsid w:val="00E23E41"/>
    <w:rsid w:val="00E36B2B"/>
    <w:rsid w:val="00F17406"/>
    <w:rsid w:val="00F2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37E2D"/>
  <w15:docId w15:val="{535EBD8D-D5D1-4C43-A4FC-B6F13CE1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header"/>
    <w:basedOn w:val="a"/>
    <w:link w:val="aa"/>
    <w:uiPriority w:val="99"/>
    <w:unhideWhenUsed/>
    <w:rsid w:val="006D6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D61F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6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D61FE"/>
    <w:rPr>
      <w:sz w:val="18"/>
      <w:szCs w:val="18"/>
    </w:rPr>
  </w:style>
  <w:style w:type="character" w:styleId="ad">
    <w:name w:val="Hyperlink"/>
    <w:basedOn w:val="a0"/>
    <w:uiPriority w:val="99"/>
    <w:unhideWhenUsed/>
    <w:rsid w:val="003B0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blogs.com/pengdonglin137/p/502334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dnew.github.io/blog/2015/05-18_f69644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inyt/article/details/4250497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urel32.net/info/debian_arm_qemu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zeroboundary/article/details/1265721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DAE636-8B6B-4F5D-9C0A-4521A7A63CE4}"/>
      </w:docPartPr>
      <w:docPartBody>
        <w:p w:rsidR="00E20E15" w:rsidRDefault="00E20E15">
          <w:r w:rsidRPr="002E7874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92"/>
    <w:rsid w:val="00122792"/>
    <w:rsid w:val="007B1015"/>
    <w:rsid w:val="00A14F61"/>
    <w:rsid w:val="00E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E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qemu模拟versatilepb-armv5开发板</PostTitle>
  <PostDate>2016-05-16T04:05:29Z</PostDate>
  <PostID>460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286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24</cp:revision>
  <dcterms:created xsi:type="dcterms:W3CDTF">2016-05-16T01:14:00Z</dcterms:created>
  <dcterms:modified xsi:type="dcterms:W3CDTF">2016-05-18T11:11:00Z</dcterms:modified>
</cp:coreProperties>
</file>